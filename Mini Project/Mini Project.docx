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margin" w:tblpY="-669"/>
        <w:tblW w:w="7337" w:type="dxa"/>
        <w:tblLook w:val="04A0" w:firstRow="1" w:lastRow="0" w:firstColumn="1" w:lastColumn="0" w:noHBand="0" w:noVBand="1"/>
      </w:tblPr>
      <w:tblGrid>
        <w:gridCol w:w="7337"/>
      </w:tblGrid>
      <w:tr w:rsidR="00CB4A4D" w14:paraId="4AB4635A" w14:textId="77777777" w:rsidTr="009A12F3">
        <w:trPr>
          <w:cnfStyle w:val="100000000000" w:firstRow="1" w:lastRow="0" w:firstColumn="0" w:lastColumn="0" w:oddVBand="0" w:evenVBand="0" w:oddHBand="0"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7337" w:type="dxa"/>
            <w:shd w:val="clear" w:color="auto" w:fill="auto"/>
          </w:tcPr>
          <w:p w14:paraId="7175AE80" w14:textId="6A096BB3" w:rsidR="00CB4A4D" w:rsidRPr="00616989" w:rsidRDefault="00CB4A4D" w:rsidP="00CB4A4D">
            <w:pPr>
              <w:spacing w:after="200"/>
              <w:rPr>
                <w:smallCaps/>
              </w:rPr>
            </w:pPr>
          </w:p>
        </w:tc>
      </w:tr>
    </w:tbl>
    <w:sdt>
      <w:sdtPr>
        <w:rPr>
          <w:b/>
        </w:rPr>
        <w:id w:val="805429490"/>
        <w:docPartObj>
          <w:docPartGallery w:val="Cover Pages"/>
          <w:docPartUnique/>
        </w:docPartObj>
      </w:sdtPr>
      <w:sdtEndPr>
        <w:rPr>
          <w:sz w:val="22"/>
          <w:szCs w:val="22"/>
        </w:rPr>
      </w:sdtEndPr>
      <w:sdtContent>
        <w:p w14:paraId="05546178" w14:textId="0675AA24" w:rsidR="00CB4A4D" w:rsidRPr="00855BA9" w:rsidRDefault="00C14252" w:rsidP="00A86685">
          <w:pPr>
            <w:spacing w:after="200" w:line="240" w:lineRule="auto"/>
            <w:jc w:val="both"/>
            <w:rPr>
              <w:b/>
              <w:noProof/>
            </w:rPr>
          </w:pPr>
          <w:r w:rsidRPr="00855BA9">
            <w:rPr>
              <w:b/>
              <w:noProof/>
            </w:rPr>
            <w:drawing>
              <wp:anchor distT="0" distB="0" distL="114300" distR="114300" simplePos="0" relativeHeight="251658240" behindDoc="1" locked="0" layoutInCell="1" allowOverlap="1" wp14:anchorId="3B63E2CA" wp14:editId="3E9684DC">
                <wp:simplePos x="0" y="0"/>
                <wp:positionH relativeFrom="column">
                  <wp:posOffset>861060</wp:posOffset>
                </wp:positionH>
                <wp:positionV relativeFrom="paragraph">
                  <wp:posOffset>220980</wp:posOffset>
                </wp:positionV>
                <wp:extent cx="4046690" cy="49377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052724" cy="4945122"/>
                        </a:xfrm>
                        <a:prstGeom prst="rect">
                          <a:avLst/>
                        </a:prstGeom>
                      </pic:spPr>
                    </pic:pic>
                  </a:graphicData>
                </a:graphic>
                <wp14:sizeRelH relativeFrom="margin">
                  <wp14:pctWidth>0</wp14:pctWidth>
                </wp14:sizeRelH>
                <wp14:sizeRelV relativeFrom="margin">
                  <wp14:pctHeight>0</wp14:pctHeight>
                </wp14:sizeRelV>
              </wp:anchor>
            </w:drawing>
          </w:r>
          <w:r w:rsidRPr="00855BA9">
            <w:rPr>
              <w:b/>
              <w:noProof/>
            </w:rPr>
            <w:drawing>
              <wp:anchor distT="0" distB="0" distL="114300" distR="114300" simplePos="0" relativeHeight="251664384" behindDoc="1" locked="0" layoutInCell="1" allowOverlap="1" wp14:anchorId="6B978879" wp14:editId="122182E1">
                <wp:simplePos x="0" y="0"/>
                <wp:positionH relativeFrom="margin">
                  <wp:align>center</wp:align>
                </wp:positionH>
                <wp:positionV relativeFrom="margin">
                  <wp:posOffset>-949960</wp:posOffset>
                </wp:positionV>
                <wp:extent cx="2026920" cy="113919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920" cy="1139190"/>
                        </a:xfrm>
                        <a:prstGeom prst="rect">
                          <a:avLst/>
                        </a:prstGeom>
                      </pic:spPr>
                    </pic:pic>
                  </a:graphicData>
                </a:graphic>
                <wp14:sizeRelH relativeFrom="page">
                  <wp14:pctWidth>0</wp14:pctWidth>
                </wp14:sizeRelH>
                <wp14:sizeRelV relativeFrom="page">
                  <wp14:pctHeight>0</wp14:pctHeight>
                </wp14:sizeRelV>
              </wp:anchor>
            </w:drawing>
          </w:r>
        </w:p>
        <w:p w14:paraId="112BF00B" w14:textId="4AD20F05" w:rsidR="00FD71E8" w:rsidRPr="00855BA9" w:rsidRDefault="008603B0" w:rsidP="00A86685">
          <w:pPr>
            <w:spacing w:after="200" w:line="240" w:lineRule="auto"/>
            <w:jc w:val="both"/>
            <w:rPr>
              <w:b/>
            </w:rPr>
          </w:pPr>
          <w:r w:rsidRPr="00855BA9">
            <w:rPr>
              <w:b/>
              <w:noProof/>
            </w:rPr>
            <mc:AlternateContent>
              <mc:Choice Requires="wps">
                <w:drawing>
                  <wp:anchor distT="0" distB="0" distL="114300" distR="114300" simplePos="0" relativeHeight="251657215" behindDoc="1" locked="0" layoutInCell="1" allowOverlap="1" wp14:anchorId="526067B4" wp14:editId="7797114C">
                    <wp:simplePos x="0" y="0"/>
                    <wp:positionH relativeFrom="page">
                      <wp:align>right</wp:align>
                    </wp:positionH>
                    <wp:positionV relativeFrom="paragraph">
                      <wp:posOffset>4879975</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D32B98" id="Rectangle 8" o:spid="_x0000_s1026" alt="rectangle" style="position:absolute;margin-left:561.1pt;margin-top:384.25pt;width:612.3pt;height:336.45pt;z-index:-251659265;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" fillcolor="#404040 [2429]" stroked="f" strokeweight="1pt">
                    <w10:wrap anchorx="page"/>
                  </v:rect>
                </w:pict>
              </mc:Fallback>
            </mc:AlternateContent>
          </w:r>
          <w:r w:rsidR="00C14252" w:rsidRPr="00855BA9">
            <w:rPr>
              <w:b/>
              <w:noProof/>
            </w:rPr>
            <mc:AlternateContent>
              <mc:Choice Requires="wps">
                <w:drawing>
                  <wp:anchor distT="0" distB="0" distL="114300" distR="114300" simplePos="0" relativeHeight="251661312" behindDoc="0" locked="0" layoutInCell="1" allowOverlap="1" wp14:anchorId="032E7871" wp14:editId="13D78F14">
                    <wp:simplePos x="0" y="0"/>
                    <wp:positionH relativeFrom="margin">
                      <wp:align>right</wp:align>
                    </wp:positionH>
                    <wp:positionV relativeFrom="paragraph">
                      <wp:posOffset>5486400</wp:posOffset>
                    </wp:positionV>
                    <wp:extent cx="5928360" cy="906780"/>
                    <wp:effectExtent l="0" t="0" r="0" b="0"/>
                    <wp:wrapNone/>
                    <wp:docPr id="5" name="Rectangle 5"/>
                    <wp:cNvGraphicFramePr/>
                    <a:graphic xmlns:a="http://schemas.openxmlformats.org/drawingml/2006/main">
                      <a:graphicData uri="http://schemas.microsoft.com/office/word/2010/wordprocessingShape">
                        <wps:wsp>
                          <wps:cNvSpPr/>
                          <wps:spPr>
                            <a:xfrm>
                              <a:off x="0" y="0"/>
                              <a:ext cx="5928360" cy="9067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0BDCE49" w14:textId="0139A07F" w:rsidR="0080495E" w:rsidRPr="0080495E" w:rsidRDefault="0080495E" w:rsidP="0080495E">
                                <w:pPr>
                                  <w:jc w:val="center"/>
                                  <w:rPr>
                                    <w:b/>
                                    <w:outline/>
                                    <w:color w:val="A9D6D7" w:themeColor="accent5"/>
                                    <w:sz w:val="56"/>
                                    <w:szCs w:val="56"/>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0495E">
                                  <w:rPr>
                                    <w:b/>
                                    <w:outline/>
                                    <w:color w:val="A9D6D7" w:themeColor="accent5"/>
                                    <w:sz w:val="56"/>
                                    <w:szCs w:val="56"/>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TRAFFIC RULE REMINDER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E7871" id="Rectangle 5" o:spid="_x0000_s1026" style="position:absolute;left:0;text-align:left;margin-left:415.6pt;margin-top:6in;width:466.8pt;height:71.4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" filled="f" stroked="f" strokeweight="1pt">
                    <v:textbox>
                      <w:txbxContent>
                        <w:p w14:paraId="30BDCE49" w14:textId="0139A07F" w:rsidR="0080495E" w:rsidRPr="0080495E" w:rsidRDefault="0080495E" w:rsidP="0080495E">
                          <w:pPr>
                            <w:jc w:val="center"/>
                            <w:rPr>
                              <w:b/>
                              <w:outline/>
                              <w:color w:val="A9D6D7" w:themeColor="accent5"/>
                              <w:sz w:val="56"/>
                              <w:szCs w:val="56"/>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80495E">
                            <w:rPr>
                              <w:b/>
                              <w:outline/>
                              <w:color w:val="A9D6D7" w:themeColor="accent5"/>
                              <w:sz w:val="56"/>
                              <w:szCs w:val="56"/>
                              <w:lang w:val="en-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TRAFFIC RULE REMINDER</w:t>
                          </w:r>
                        </w:p>
                      </w:txbxContent>
                    </v:textbox>
                    <w10:wrap anchorx="margin"/>
                  </v:rect>
                </w:pict>
              </mc:Fallback>
            </mc:AlternateContent>
          </w:r>
          <w:r w:rsidR="00C14252" w:rsidRPr="00855BA9">
            <w:rPr>
              <w:b/>
              <w:noProof/>
            </w:rPr>
            <mc:AlternateContent>
              <mc:Choice Requires="wps">
                <w:drawing>
                  <wp:anchor distT="0" distB="0" distL="114300" distR="114300" simplePos="0" relativeHeight="251662336" behindDoc="0" locked="0" layoutInCell="1" allowOverlap="1" wp14:anchorId="60CAE3C6" wp14:editId="6FE94160">
                    <wp:simplePos x="0" y="0"/>
                    <wp:positionH relativeFrom="column">
                      <wp:posOffset>-510540</wp:posOffset>
                    </wp:positionH>
                    <wp:positionV relativeFrom="paragraph">
                      <wp:posOffset>5173980</wp:posOffset>
                    </wp:positionV>
                    <wp:extent cx="6461760" cy="3009900"/>
                    <wp:effectExtent l="0" t="0" r="0" b="0"/>
                    <wp:wrapNone/>
                    <wp:docPr id="7" name="Rectangle 7"/>
                    <wp:cNvGraphicFramePr/>
                    <a:graphic xmlns:a="http://schemas.openxmlformats.org/drawingml/2006/main">
                      <a:graphicData uri="http://schemas.microsoft.com/office/word/2010/wordprocessingShape">
                        <wps:wsp>
                          <wps:cNvSpPr/>
                          <wps:spPr>
                            <a:xfrm>
                              <a:off x="0" y="0"/>
                              <a:ext cx="6461760" cy="300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5C2DC" w14:textId="77777777" w:rsidR="00C14252" w:rsidRDefault="00C14252" w:rsidP="0080495E">
                                <w:pPr>
                                  <w:rPr>
                                    <w:color w:val="FFFFFF" w:themeColor="background1"/>
                                    <w:sz w:val="32"/>
                                    <w:szCs w:val="32"/>
                                    <w:lang w:val="en-IN"/>
                                  </w:rPr>
                                </w:pPr>
                              </w:p>
                              <w:p w14:paraId="315AED35" w14:textId="77777777" w:rsidR="00C14252" w:rsidRDefault="00C14252" w:rsidP="0080495E">
                                <w:pPr>
                                  <w:rPr>
                                    <w:color w:val="FFFFFF" w:themeColor="background1"/>
                                    <w:sz w:val="32"/>
                                    <w:szCs w:val="32"/>
                                    <w:lang w:val="en-IN"/>
                                  </w:rPr>
                                </w:pPr>
                              </w:p>
                              <w:p w14:paraId="3A069672" w14:textId="77777777" w:rsidR="00C14252" w:rsidRDefault="00C14252" w:rsidP="0080495E">
                                <w:pPr>
                                  <w:rPr>
                                    <w:color w:val="FFFFFF" w:themeColor="background1"/>
                                    <w:sz w:val="32"/>
                                    <w:szCs w:val="32"/>
                                    <w:lang w:val="en-IN"/>
                                  </w:rPr>
                                </w:pPr>
                              </w:p>
                              <w:p w14:paraId="3C2C2A5B" w14:textId="77777777" w:rsidR="00C14252" w:rsidRDefault="00C14252" w:rsidP="0080495E">
                                <w:pPr>
                                  <w:rPr>
                                    <w:color w:val="FFFFFF" w:themeColor="background1"/>
                                    <w:sz w:val="32"/>
                                    <w:szCs w:val="32"/>
                                    <w:lang w:val="en-IN"/>
                                  </w:rPr>
                                </w:pPr>
                              </w:p>
                              <w:p w14:paraId="7DCF597B" w14:textId="29C66C0E" w:rsidR="0080495E" w:rsidRPr="0080495E" w:rsidRDefault="0080495E" w:rsidP="0080495E">
                                <w:pPr>
                                  <w:rPr>
                                    <w:color w:val="FFFFFF" w:themeColor="background1"/>
                                    <w:sz w:val="32"/>
                                    <w:szCs w:val="32"/>
                                    <w:lang w:val="en-IN"/>
                                  </w:rPr>
                                </w:pPr>
                                <w:r w:rsidRPr="0080495E">
                                  <w:rPr>
                                    <w:color w:val="FFFFFF" w:themeColor="background1"/>
                                    <w:sz w:val="32"/>
                                    <w:szCs w:val="32"/>
                                    <w:lang w:val="en-IN"/>
                                  </w:rPr>
                                  <w:t xml:space="preserve">Presented By: </w:t>
                                </w:r>
                              </w:p>
                              <w:p w14:paraId="6C62B2C4" w14:textId="41A94AE4" w:rsid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Mayuri </w:t>
                                </w:r>
                                <w:proofErr w:type="spellStart"/>
                                <w:r w:rsidRPr="0080495E">
                                  <w:rPr>
                                    <w:color w:val="FFFFFF" w:themeColor="background1"/>
                                    <w:sz w:val="32"/>
                                    <w:szCs w:val="32"/>
                                    <w:lang w:val="en-IN"/>
                                  </w:rPr>
                                  <w:t>Mahadik</w:t>
                                </w:r>
                                <w:proofErr w:type="spellEnd"/>
                                <w:r w:rsidRPr="0080495E">
                                  <w:rPr>
                                    <w:color w:val="FFFFFF" w:themeColor="background1"/>
                                    <w:sz w:val="32"/>
                                    <w:szCs w:val="32"/>
                                    <w:lang w:val="en-IN"/>
                                  </w:rPr>
                                  <w:t xml:space="preserve"> (06)</w:t>
                                </w:r>
                              </w:p>
                              <w:p w14:paraId="34D32622" w14:textId="77777777" w:rsidR="00211859" w:rsidRPr="0080495E" w:rsidRDefault="00211859" w:rsidP="00211859">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Nikhil </w:t>
                                </w:r>
                                <w:proofErr w:type="spellStart"/>
                                <w:r w:rsidRPr="0080495E">
                                  <w:rPr>
                                    <w:color w:val="FFFFFF" w:themeColor="background1"/>
                                    <w:sz w:val="32"/>
                                    <w:szCs w:val="32"/>
                                    <w:lang w:val="en-IN"/>
                                  </w:rPr>
                                  <w:t>Kundgar</w:t>
                                </w:r>
                                <w:proofErr w:type="spellEnd"/>
                                <w:r w:rsidRPr="0080495E">
                                  <w:rPr>
                                    <w:color w:val="FFFFFF" w:themeColor="background1"/>
                                    <w:sz w:val="32"/>
                                    <w:szCs w:val="32"/>
                                    <w:lang w:val="en-IN"/>
                                  </w:rPr>
                                  <w:t xml:space="preserve"> (32)</w:t>
                                </w:r>
                              </w:p>
                              <w:p w14:paraId="0F448B7C" w14:textId="6BC98928" w:rsidR="0080495E" w:rsidRP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Pritesh </w:t>
                                </w:r>
                                <w:proofErr w:type="spellStart"/>
                                <w:r w:rsidRPr="0080495E">
                                  <w:rPr>
                                    <w:color w:val="FFFFFF" w:themeColor="background1"/>
                                    <w:sz w:val="32"/>
                                    <w:szCs w:val="32"/>
                                    <w:lang w:val="en-IN"/>
                                  </w:rPr>
                                  <w:t>Suryawanshi</w:t>
                                </w:r>
                                <w:proofErr w:type="spellEnd"/>
                                <w:r w:rsidRPr="0080495E">
                                  <w:rPr>
                                    <w:color w:val="FFFFFF" w:themeColor="background1"/>
                                    <w:sz w:val="32"/>
                                    <w:szCs w:val="32"/>
                                    <w:lang w:val="en-IN"/>
                                  </w:rPr>
                                  <w:t xml:space="preserve"> (37)</w:t>
                                </w:r>
                              </w:p>
                              <w:p w14:paraId="48BCDAF4" w14:textId="70E27BB0" w:rsidR="0080495E" w:rsidRP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Shubham Raghawant (56)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AE3C6" id="Rectangle 7" o:spid="_x0000_s1027" style="position:absolute;left:0;text-align:left;margin-left:-40.2pt;margin-top:407.4pt;width:508.8pt;height:2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" filled="f" stroked="f" strokeweight="1pt">
                    <v:textbox>
                      <w:txbxContent>
                        <w:p w14:paraId="0AE5C2DC" w14:textId="77777777" w:rsidR="00C14252" w:rsidRDefault="00C14252" w:rsidP="0080495E">
                          <w:pPr>
                            <w:rPr>
                              <w:color w:val="FFFFFF" w:themeColor="background1"/>
                              <w:sz w:val="32"/>
                              <w:szCs w:val="32"/>
                              <w:lang w:val="en-IN"/>
                            </w:rPr>
                          </w:pPr>
                        </w:p>
                        <w:p w14:paraId="315AED35" w14:textId="77777777" w:rsidR="00C14252" w:rsidRDefault="00C14252" w:rsidP="0080495E">
                          <w:pPr>
                            <w:rPr>
                              <w:color w:val="FFFFFF" w:themeColor="background1"/>
                              <w:sz w:val="32"/>
                              <w:szCs w:val="32"/>
                              <w:lang w:val="en-IN"/>
                            </w:rPr>
                          </w:pPr>
                        </w:p>
                        <w:p w14:paraId="3A069672" w14:textId="77777777" w:rsidR="00C14252" w:rsidRDefault="00C14252" w:rsidP="0080495E">
                          <w:pPr>
                            <w:rPr>
                              <w:color w:val="FFFFFF" w:themeColor="background1"/>
                              <w:sz w:val="32"/>
                              <w:szCs w:val="32"/>
                              <w:lang w:val="en-IN"/>
                            </w:rPr>
                          </w:pPr>
                        </w:p>
                        <w:p w14:paraId="3C2C2A5B" w14:textId="77777777" w:rsidR="00C14252" w:rsidRDefault="00C14252" w:rsidP="0080495E">
                          <w:pPr>
                            <w:rPr>
                              <w:color w:val="FFFFFF" w:themeColor="background1"/>
                              <w:sz w:val="32"/>
                              <w:szCs w:val="32"/>
                              <w:lang w:val="en-IN"/>
                            </w:rPr>
                          </w:pPr>
                        </w:p>
                        <w:p w14:paraId="7DCF597B" w14:textId="29C66C0E" w:rsidR="0080495E" w:rsidRPr="0080495E" w:rsidRDefault="0080495E" w:rsidP="0080495E">
                          <w:pPr>
                            <w:rPr>
                              <w:color w:val="FFFFFF" w:themeColor="background1"/>
                              <w:sz w:val="32"/>
                              <w:szCs w:val="32"/>
                              <w:lang w:val="en-IN"/>
                            </w:rPr>
                          </w:pPr>
                          <w:r w:rsidRPr="0080495E">
                            <w:rPr>
                              <w:color w:val="FFFFFF" w:themeColor="background1"/>
                              <w:sz w:val="32"/>
                              <w:szCs w:val="32"/>
                              <w:lang w:val="en-IN"/>
                            </w:rPr>
                            <w:t xml:space="preserve">Presented By: </w:t>
                          </w:r>
                        </w:p>
                        <w:p w14:paraId="6C62B2C4" w14:textId="41A94AE4" w:rsid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Mayuri </w:t>
                          </w:r>
                          <w:proofErr w:type="spellStart"/>
                          <w:r w:rsidRPr="0080495E">
                            <w:rPr>
                              <w:color w:val="FFFFFF" w:themeColor="background1"/>
                              <w:sz w:val="32"/>
                              <w:szCs w:val="32"/>
                              <w:lang w:val="en-IN"/>
                            </w:rPr>
                            <w:t>Mahadik</w:t>
                          </w:r>
                          <w:proofErr w:type="spellEnd"/>
                          <w:r w:rsidRPr="0080495E">
                            <w:rPr>
                              <w:color w:val="FFFFFF" w:themeColor="background1"/>
                              <w:sz w:val="32"/>
                              <w:szCs w:val="32"/>
                              <w:lang w:val="en-IN"/>
                            </w:rPr>
                            <w:t xml:space="preserve"> (06)</w:t>
                          </w:r>
                        </w:p>
                        <w:p w14:paraId="34D32622" w14:textId="77777777" w:rsidR="00211859" w:rsidRPr="0080495E" w:rsidRDefault="00211859" w:rsidP="00211859">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Nikhil </w:t>
                          </w:r>
                          <w:proofErr w:type="spellStart"/>
                          <w:r w:rsidRPr="0080495E">
                            <w:rPr>
                              <w:color w:val="FFFFFF" w:themeColor="background1"/>
                              <w:sz w:val="32"/>
                              <w:szCs w:val="32"/>
                              <w:lang w:val="en-IN"/>
                            </w:rPr>
                            <w:t>Kundgar</w:t>
                          </w:r>
                          <w:proofErr w:type="spellEnd"/>
                          <w:r w:rsidRPr="0080495E">
                            <w:rPr>
                              <w:color w:val="FFFFFF" w:themeColor="background1"/>
                              <w:sz w:val="32"/>
                              <w:szCs w:val="32"/>
                              <w:lang w:val="en-IN"/>
                            </w:rPr>
                            <w:t xml:space="preserve"> (32)</w:t>
                          </w:r>
                        </w:p>
                        <w:p w14:paraId="0F448B7C" w14:textId="6BC98928" w:rsidR="0080495E" w:rsidRP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 xml:space="preserve">Pritesh </w:t>
                          </w:r>
                          <w:proofErr w:type="spellStart"/>
                          <w:r w:rsidRPr="0080495E">
                            <w:rPr>
                              <w:color w:val="FFFFFF" w:themeColor="background1"/>
                              <w:sz w:val="32"/>
                              <w:szCs w:val="32"/>
                              <w:lang w:val="en-IN"/>
                            </w:rPr>
                            <w:t>Suryawanshi</w:t>
                          </w:r>
                          <w:proofErr w:type="spellEnd"/>
                          <w:r w:rsidRPr="0080495E">
                            <w:rPr>
                              <w:color w:val="FFFFFF" w:themeColor="background1"/>
                              <w:sz w:val="32"/>
                              <w:szCs w:val="32"/>
                              <w:lang w:val="en-IN"/>
                            </w:rPr>
                            <w:t xml:space="preserve"> (37)</w:t>
                          </w:r>
                        </w:p>
                        <w:p w14:paraId="48BCDAF4" w14:textId="70E27BB0" w:rsidR="0080495E" w:rsidRPr="0080495E" w:rsidRDefault="0080495E" w:rsidP="0080495E">
                          <w:pPr>
                            <w:pStyle w:val="ListParagraph"/>
                            <w:numPr>
                              <w:ilvl w:val="0"/>
                              <w:numId w:val="26"/>
                            </w:numPr>
                            <w:rPr>
                              <w:color w:val="FFFFFF" w:themeColor="background1"/>
                              <w:sz w:val="32"/>
                              <w:szCs w:val="32"/>
                              <w:lang w:val="en-IN"/>
                            </w:rPr>
                          </w:pPr>
                          <w:r w:rsidRPr="0080495E">
                            <w:rPr>
                              <w:color w:val="FFFFFF" w:themeColor="background1"/>
                              <w:sz w:val="32"/>
                              <w:szCs w:val="32"/>
                              <w:lang w:val="en-IN"/>
                            </w:rPr>
                            <w:t>Shubham Raghawant (56)</w:t>
                          </w:r>
                        </w:p>
                      </w:txbxContent>
                    </v:textbox>
                  </v:rect>
                </w:pict>
              </mc:Fallback>
            </mc:AlternateContent>
          </w:r>
          <w:r w:rsidR="00D73345" w:rsidRPr="00855BA9">
            <w:rPr>
              <w:b/>
            </w:rPr>
            <w:t xml:space="preserve"> </w:t>
          </w:r>
          <w:r w:rsidR="00616989" w:rsidRPr="00855BA9">
            <w:rPr>
              <w:b/>
            </w:rPr>
            <w:br w:type="page"/>
          </w:r>
        </w:p>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0F1DCE" w:rsidRPr="00855BA9" w14:paraId="0E9C1D37" w14:textId="77777777" w:rsidTr="00971A53">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vAlign w:val="bottom"/>
              </w:tcPr>
              <w:p w14:paraId="5DA4995B" w14:textId="426C9825" w:rsidR="000F1DCE" w:rsidRPr="00855BA9" w:rsidRDefault="00EA5C4B" w:rsidP="00A86685">
                <w:pPr>
                  <w:pStyle w:val="Title"/>
                  <w:framePr w:hSpace="0" w:wrap="auto" w:vAnchor="margin" w:hAnchor="text" w:yAlign="inline"/>
                  <w:jc w:val="both"/>
                  <w:rPr>
                    <w:b/>
                    <w:bCs/>
                    <w:sz w:val="72"/>
                    <w:szCs w:val="72"/>
                  </w:rPr>
                </w:pPr>
                <w:r w:rsidRPr="00855BA9">
                  <w:rPr>
                    <w:b/>
                    <w:bCs/>
                    <w:szCs w:val="96"/>
                  </w:rPr>
                  <w:lastRenderedPageBreak/>
                  <w:t>Abstract</w:t>
                </w:r>
              </w:p>
            </w:tc>
          </w:tr>
          <w:tr w:rsidR="000F1DCE" w:rsidRPr="00855BA9" w14:paraId="07CA93B7" w14:textId="77777777" w:rsidTr="00971A53">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6BB7DDF3" w14:textId="5062BB91" w:rsidR="000F1DCE" w:rsidRPr="00855BA9" w:rsidRDefault="000F1DCE" w:rsidP="00A86685">
                <w:pPr>
                  <w:pStyle w:val="Subtitle"/>
                  <w:framePr w:hSpace="0" w:wrap="auto" w:vAnchor="margin" w:hAnchor="text" w:yAlign="inline"/>
                  <w:jc w:val="both"/>
                  <w:rPr>
                    <w:b w:val="0"/>
                    <w:bCs w:val="0"/>
                  </w:rPr>
                </w:pPr>
                <w:r w:rsidRPr="00855BA9">
                  <w:rPr>
                    <w:noProof/>
                  </w:rPr>
                  <mc:AlternateContent>
                    <mc:Choice Requires="wps">
                      <w:drawing>
                        <wp:inline distT="0" distB="0" distL="0" distR="0" wp14:anchorId="13C678AE" wp14:editId="40105C4A">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E45F15"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tc>
          </w:tr>
          <w:tr w:rsidR="000F1DCE" w:rsidRPr="00855BA9" w14:paraId="45A5C5AD" w14:textId="77777777" w:rsidTr="00971A53">
            <w:trPr>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01917E45" w14:textId="77777777" w:rsidR="000F1DCE" w:rsidRPr="00855BA9" w:rsidRDefault="000F1DCE" w:rsidP="00A86685">
                <w:pPr>
                  <w:spacing w:after="200"/>
                  <w:jc w:val="both"/>
                  <w:rPr>
                    <w:smallCaps/>
                    <w:noProof/>
                  </w:rPr>
                </w:pPr>
                <w:r w:rsidRPr="00855BA9">
                  <w:rPr>
                    <w:smallCaps/>
                    <w:noProof/>
                  </w:rPr>
                  <mc:AlternateContent>
                    <mc:Choice Requires="wps">
                      <w:drawing>
                        <wp:inline distT="0" distB="0" distL="0" distR="0" wp14:anchorId="4EB15BBF" wp14:editId="5586CE6B">
                          <wp:extent cx="6650181" cy="7536180"/>
                          <wp:effectExtent l="0" t="0" r="0" b="7620"/>
                          <wp:docPr id="31" name="Text Box 31"/>
                          <wp:cNvGraphicFramePr/>
                          <a:graphic xmlns:a="http://schemas.openxmlformats.org/drawingml/2006/main">
                            <a:graphicData uri="http://schemas.microsoft.com/office/word/2010/wordprocessingShape">
                              <wps:wsp>
                                <wps:cNvSpPr txBox="1"/>
                                <wps:spPr>
                                  <a:xfrm>
                                    <a:off x="0" y="0"/>
                                    <a:ext cx="6650181" cy="7536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39CEA1" w14:textId="77777777" w:rsidR="002E5AAC" w:rsidRDefault="002E5AAC" w:rsidP="002E5AAC">
                                      <w:pPr>
                                        <w:pStyle w:val="Heading1"/>
                                        <w:spacing w:line="360" w:lineRule="auto"/>
                                        <w:rPr>
                                          <w:sz w:val="28"/>
                                          <w:szCs w:val="14"/>
                                          <w:lang w:val="en-IN"/>
                                        </w:rPr>
                                      </w:pPr>
                                    </w:p>
                                    <w:p w14:paraId="00950628" w14:textId="79E2DFD9" w:rsidR="00EA5C4B" w:rsidRPr="00A86685" w:rsidRDefault="00EA5C4B" w:rsidP="002E5AAC">
                                      <w:pPr>
                                        <w:pStyle w:val="Heading1"/>
                                        <w:spacing w:line="360" w:lineRule="auto"/>
                                        <w:rPr>
                                          <w:color w:val="auto"/>
                                          <w:sz w:val="28"/>
                                          <w:szCs w:val="14"/>
                                          <w:lang w:val="en-IN"/>
                                        </w:rPr>
                                      </w:pPr>
                                      <w:r w:rsidRPr="00A86685">
                                        <w:rPr>
                                          <w:color w:val="auto"/>
                                          <w:sz w:val="28"/>
                                          <w:szCs w:val="14"/>
                                          <w:lang w:val="en-IN"/>
                                        </w:rPr>
                                        <w:t>India is a country with the second largest road network in the world.</w:t>
                                      </w:r>
                                      <w:r w:rsidR="002E5AAC" w:rsidRPr="00A86685">
                                        <w:rPr>
                                          <w:color w:val="auto"/>
                                          <w:sz w:val="28"/>
                                          <w:szCs w:val="14"/>
                                          <w:lang w:val="en-IN"/>
                                        </w:rPr>
                                        <w:t xml:space="preserve"> </w:t>
                                      </w:r>
                                      <w:r w:rsidRPr="00A86685">
                                        <w:rPr>
                                          <w:color w:val="auto"/>
                                          <w:sz w:val="28"/>
                                          <w:szCs w:val="14"/>
                                          <w:lang w:val="en-IN"/>
                                        </w:rPr>
                                        <w:t>Out of the total strength of 5.4 million Km of road network, almost 97.991 Km is covered by the national highways.</w:t>
                                      </w:r>
                                    </w:p>
                                    <w:p w14:paraId="0B46DD16" w14:textId="77777777" w:rsidR="009B06AD" w:rsidRPr="00A86685" w:rsidRDefault="00EA5C4B" w:rsidP="002E5AAC">
                                      <w:pPr>
                                        <w:pStyle w:val="Heading1"/>
                                        <w:spacing w:line="360" w:lineRule="auto"/>
                                        <w:rPr>
                                          <w:color w:val="auto"/>
                                          <w:sz w:val="48"/>
                                          <w:szCs w:val="24"/>
                                        </w:rPr>
                                      </w:pPr>
                                      <w:r w:rsidRPr="00A86685">
                                        <w:rPr>
                                          <w:color w:val="auto"/>
                                          <w:sz w:val="28"/>
                                          <w:szCs w:val="14"/>
                                          <w:lang w:val="en-IN"/>
                                        </w:rPr>
                                        <w:tab/>
                                        <w:t>According to the survey, the total number of vehicles in year 2019 stood at 295.8 million.  The road travel seemed to be the preferred choice in India with over 60% of population who use the personal vehicles.</w:t>
                                      </w:r>
                                      <w:r w:rsidR="009B06AD" w:rsidRPr="00A86685">
                                        <w:rPr>
                                          <w:color w:val="auto"/>
                                          <w:sz w:val="48"/>
                                          <w:szCs w:val="24"/>
                                        </w:rPr>
                                        <w:t xml:space="preserve"> </w:t>
                                      </w:r>
                                    </w:p>
                                    <w:p w14:paraId="11602090" w14:textId="7FE9923E" w:rsidR="009B06AD" w:rsidRPr="00A86685" w:rsidRDefault="009B06AD" w:rsidP="002E5AAC">
                                      <w:pPr>
                                        <w:pStyle w:val="Heading1"/>
                                        <w:spacing w:line="360" w:lineRule="auto"/>
                                        <w:ind w:firstLine="720"/>
                                        <w:rPr>
                                          <w:color w:val="auto"/>
                                          <w:sz w:val="28"/>
                                          <w:szCs w:val="14"/>
                                          <w:lang w:val="en-IN"/>
                                        </w:rPr>
                                      </w:pPr>
                                      <w:r w:rsidRPr="00A86685">
                                        <w:rPr>
                                          <w:color w:val="auto"/>
                                          <w:sz w:val="28"/>
                                          <w:szCs w:val="14"/>
                                          <w:lang w:val="en-IN"/>
                                        </w:rPr>
                                        <w:t>Traffic e-challan fines of more than Rs 700 crore are unpaid across Maharashtra till date, said state transport commissioner Avinash Dhakane. And of this, traffic violators in Mumbai owe the traffic police almost Rs. 280 crores, nearly 40%</w:t>
                                      </w:r>
                                    </w:p>
                                    <w:p w14:paraId="3A079FDC" w14:textId="77777777" w:rsidR="009B06AD" w:rsidRPr="00A86685" w:rsidRDefault="009B06AD" w:rsidP="002E5AAC">
                                      <w:pPr>
                                        <w:spacing w:line="360" w:lineRule="auto"/>
                                        <w:rPr>
                                          <w:color w:val="auto"/>
                                          <w:sz w:val="22"/>
                                          <w:szCs w:val="22"/>
                                          <w:lang w:val="en-IN"/>
                                        </w:rPr>
                                      </w:pPr>
                                    </w:p>
                                    <w:p w14:paraId="7C360E90" w14:textId="5DA683B1" w:rsidR="000F1DCE" w:rsidRPr="00A86685" w:rsidRDefault="00EA5C4B" w:rsidP="002E5AAC">
                                      <w:pPr>
                                        <w:pStyle w:val="Heading1"/>
                                        <w:spacing w:line="360" w:lineRule="auto"/>
                                        <w:ind w:firstLine="720"/>
                                        <w:rPr>
                                          <w:color w:val="auto"/>
                                          <w:sz w:val="24"/>
                                          <w:szCs w:val="12"/>
                                          <w:lang w:val="en-IN"/>
                                        </w:rPr>
                                      </w:pPr>
                                      <w:r w:rsidRPr="00A86685">
                                        <w:rPr>
                                          <w:color w:val="auto"/>
                                          <w:sz w:val="28"/>
                                          <w:szCs w:val="14"/>
                                          <w:lang w:val="en-IN"/>
                                        </w:rPr>
                                        <w:t xml:space="preserve">It is generally observed that traffic rules are not followed seriously and </w:t>
                                      </w:r>
                                      <w:r w:rsidR="002E0A12" w:rsidRPr="00A86685">
                                        <w:rPr>
                                          <w:color w:val="auto"/>
                                          <w:sz w:val="28"/>
                                          <w:szCs w:val="14"/>
                                          <w:lang w:val="en-IN"/>
                                        </w:rPr>
                                        <w:t xml:space="preserve">even when challans are fined against the violations they are not paid on time and </w:t>
                                      </w:r>
                                      <w:r w:rsidR="003C60E9" w:rsidRPr="00A86685">
                                        <w:rPr>
                                          <w:color w:val="auto"/>
                                          <w:sz w:val="28"/>
                                          <w:szCs w:val="14"/>
                                          <w:lang w:val="en-IN"/>
                                        </w:rPr>
                                        <w:t xml:space="preserve">are </w:t>
                                      </w:r>
                                      <w:r w:rsidR="002E0A12" w:rsidRPr="00A86685">
                                        <w:rPr>
                                          <w:color w:val="auto"/>
                                          <w:sz w:val="28"/>
                                          <w:szCs w:val="14"/>
                                          <w:lang w:val="en-IN"/>
                                        </w:rPr>
                                        <w:t>ignored.</w:t>
                                      </w:r>
                                      <w:r w:rsidR="003C60E9" w:rsidRPr="00A86685">
                                        <w:rPr>
                                          <w:color w:val="auto"/>
                                          <w:sz w:val="28"/>
                                          <w:szCs w:val="14"/>
                                          <w:lang w:val="en-IN"/>
                                        </w:rPr>
                                        <w:t xml:space="preserve"> </w:t>
                                      </w:r>
                                      <w:r w:rsidR="002E5AAC" w:rsidRPr="00A86685">
                                        <w:rPr>
                                          <w:color w:val="auto"/>
                                          <w:sz w:val="28"/>
                                          <w:szCs w:val="14"/>
                                          <w:lang w:val="en-IN"/>
                                        </w:rPr>
                                        <w:t xml:space="preserve">In order to overcome this problem, we are introducing </w:t>
                                      </w:r>
                                      <w:r w:rsidR="004E722F" w:rsidRPr="00A86685">
                                        <w:rPr>
                                          <w:color w:val="auto"/>
                                          <w:sz w:val="28"/>
                                          <w:szCs w:val="14"/>
                                          <w:lang w:val="en-IN"/>
                                        </w:rPr>
                                        <w:t xml:space="preserve">a model: </w:t>
                                      </w:r>
                                      <w:r w:rsidR="004E722F" w:rsidRPr="00A86685">
                                        <w:rPr>
                                          <w:b/>
                                          <w:bCs/>
                                          <w:color w:val="auto"/>
                                          <w:sz w:val="28"/>
                                          <w:szCs w:val="14"/>
                                          <w:lang w:val="en-IN"/>
                                        </w:rPr>
                                        <w:t>TRAFFIC RULE REMINDER</w:t>
                                      </w:r>
                                      <w:r w:rsidR="004E722F" w:rsidRPr="00A86685">
                                        <w:rPr>
                                          <w:color w:val="auto"/>
                                          <w:sz w:val="28"/>
                                          <w:szCs w:val="14"/>
                                          <w:lang w:val="en-IN"/>
                                        </w:rPr>
                                        <w:t>(</w:t>
                                      </w:r>
                                      <w:r w:rsidR="004E722F" w:rsidRPr="00A86685">
                                        <w:rPr>
                                          <w:b/>
                                          <w:bCs/>
                                          <w:color w:val="auto"/>
                                          <w:sz w:val="28"/>
                                          <w:szCs w:val="14"/>
                                          <w:lang w:val="en-IN"/>
                                        </w:rPr>
                                        <w:t>TRR</w:t>
                                      </w:r>
                                      <w:r w:rsidR="004E722F" w:rsidRPr="00A86685">
                                        <w:rPr>
                                          <w:color w:val="auto"/>
                                          <w:sz w:val="28"/>
                                          <w:szCs w:val="14"/>
                                          <w:lang w:val="en-IN"/>
                                        </w:rPr>
                                        <w:t>)</w:t>
                                      </w:r>
                                      <w:r w:rsidR="002E5AAC" w:rsidRPr="00A86685">
                                        <w:rPr>
                                          <w:color w:val="auto"/>
                                          <w:sz w:val="28"/>
                                          <w:szCs w:val="14"/>
                                          <w:lang w:val="en-IN"/>
                                        </w:rPr>
                                        <w:t xml:space="preserve"> which will make the vehicle user to obey traffic rules and regulations. </w:t>
                                      </w:r>
                                      <w:r w:rsidR="002E5AAC" w:rsidRPr="00A86685">
                                        <w:rPr>
                                          <w:color w:val="auto"/>
                                          <w:sz w:val="24"/>
                                          <w:szCs w:val="12"/>
                                          <w:lang w:val="en-I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B15BBF" id="_x0000_t202" coordsize="21600,21600" o:spt="202" path="m,l,21600r21600,l21600,xe">
                          <v:stroke joinstyle="miter"/>
                          <v:path gradientshapeok="t" o:connecttype="rect"/>
                        </v:shapetype>
                        <v:shape id="Text Box 31" o:spid="_x0000_s1028" type="#_x0000_t202" style="width:523.65pt;height:5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" filled="f" stroked="f">
                          <v:textbox>
                            <w:txbxContent>
                              <w:p w14:paraId="1D39CEA1" w14:textId="77777777" w:rsidR="002E5AAC" w:rsidRDefault="002E5AAC" w:rsidP="002E5AAC">
                                <w:pPr>
                                  <w:pStyle w:val="Heading1"/>
                                  <w:spacing w:line="360" w:lineRule="auto"/>
                                  <w:rPr>
                                    <w:sz w:val="28"/>
                                    <w:szCs w:val="14"/>
                                    <w:lang w:val="en-IN"/>
                                  </w:rPr>
                                </w:pPr>
                              </w:p>
                              <w:p w14:paraId="00950628" w14:textId="79E2DFD9" w:rsidR="00EA5C4B" w:rsidRPr="00A86685" w:rsidRDefault="00EA5C4B" w:rsidP="002E5AAC">
                                <w:pPr>
                                  <w:pStyle w:val="Heading1"/>
                                  <w:spacing w:line="360" w:lineRule="auto"/>
                                  <w:rPr>
                                    <w:color w:val="auto"/>
                                    <w:sz w:val="28"/>
                                    <w:szCs w:val="14"/>
                                    <w:lang w:val="en-IN"/>
                                  </w:rPr>
                                </w:pPr>
                                <w:r w:rsidRPr="00A86685">
                                  <w:rPr>
                                    <w:color w:val="auto"/>
                                    <w:sz w:val="28"/>
                                    <w:szCs w:val="14"/>
                                    <w:lang w:val="en-IN"/>
                                  </w:rPr>
                                  <w:t>India is a country with the second largest road network in the world.</w:t>
                                </w:r>
                                <w:r w:rsidR="002E5AAC" w:rsidRPr="00A86685">
                                  <w:rPr>
                                    <w:color w:val="auto"/>
                                    <w:sz w:val="28"/>
                                    <w:szCs w:val="14"/>
                                    <w:lang w:val="en-IN"/>
                                  </w:rPr>
                                  <w:t xml:space="preserve"> </w:t>
                                </w:r>
                                <w:r w:rsidRPr="00A86685">
                                  <w:rPr>
                                    <w:color w:val="auto"/>
                                    <w:sz w:val="28"/>
                                    <w:szCs w:val="14"/>
                                    <w:lang w:val="en-IN"/>
                                  </w:rPr>
                                  <w:t>Out of the total strength of 5.4 million Km of road network, almost 97.991 Km is covered by the national highways.</w:t>
                                </w:r>
                              </w:p>
                              <w:p w14:paraId="0B46DD16" w14:textId="77777777" w:rsidR="009B06AD" w:rsidRPr="00A86685" w:rsidRDefault="00EA5C4B" w:rsidP="002E5AAC">
                                <w:pPr>
                                  <w:pStyle w:val="Heading1"/>
                                  <w:spacing w:line="360" w:lineRule="auto"/>
                                  <w:rPr>
                                    <w:color w:val="auto"/>
                                    <w:sz w:val="48"/>
                                    <w:szCs w:val="24"/>
                                  </w:rPr>
                                </w:pPr>
                                <w:r w:rsidRPr="00A86685">
                                  <w:rPr>
                                    <w:color w:val="auto"/>
                                    <w:sz w:val="28"/>
                                    <w:szCs w:val="14"/>
                                    <w:lang w:val="en-IN"/>
                                  </w:rPr>
                                  <w:tab/>
                                  <w:t>According to the survey, the total number of vehicles in year 2019 stood at 295.8 million.  The road travel seemed to be the preferred choice in India with over 60% of population who use the personal vehicles.</w:t>
                                </w:r>
                                <w:r w:rsidR="009B06AD" w:rsidRPr="00A86685">
                                  <w:rPr>
                                    <w:color w:val="auto"/>
                                    <w:sz w:val="48"/>
                                    <w:szCs w:val="24"/>
                                  </w:rPr>
                                  <w:t xml:space="preserve"> </w:t>
                                </w:r>
                              </w:p>
                              <w:p w14:paraId="11602090" w14:textId="7FE9923E" w:rsidR="009B06AD" w:rsidRPr="00A86685" w:rsidRDefault="009B06AD" w:rsidP="002E5AAC">
                                <w:pPr>
                                  <w:pStyle w:val="Heading1"/>
                                  <w:spacing w:line="360" w:lineRule="auto"/>
                                  <w:ind w:firstLine="720"/>
                                  <w:rPr>
                                    <w:color w:val="auto"/>
                                    <w:sz w:val="28"/>
                                    <w:szCs w:val="14"/>
                                    <w:lang w:val="en-IN"/>
                                  </w:rPr>
                                </w:pPr>
                                <w:r w:rsidRPr="00A86685">
                                  <w:rPr>
                                    <w:color w:val="auto"/>
                                    <w:sz w:val="28"/>
                                    <w:szCs w:val="14"/>
                                    <w:lang w:val="en-IN"/>
                                  </w:rPr>
                                  <w:t>Traffic e-challan fines of more than Rs 700 crore are unpaid across Maharashtra till date, said state transport commissioner Avinash Dhakane. And of this, traffic violators in Mumbai owe the traffic police almost Rs. 280 crores, nearly 40%</w:t>
                                </w:r>
                              </w:p>
                              <w:p w14:paraId="3A079FDC" w14:textId="77777777" w:rsidR="009B06AD" w:rsidRPr="00A86685" w:rsidRDefault="009B06AD" w:rsidP="002E5AAC">
                                <w:pPr>
                                  <w:spacing w:line="360" w:lineRule="auto"/>
                                  <w:rPr>
                                    <w:color w:val="auto"/>
                                    <w:sz w:val="22"/>
                                    <w:szCs w:val="22"/>
                                    <w:lang w:val="en-IN"/>
                                  </w:rPr>
                                </w:pPr>
                              </w:p>
                              <w:p w14:paraId="7C360E90" w14:textId="5DA683B1" w:rsidR="000F1DCE" w:rsidRPr="00A86685" w:rsidRDefault="00EA5C4B" w:rsidP="002E5AAC">
                                <w:pPr>
                                  <w:pStyle w:val="Heading1"/>
                                  <w:spacing w:line="360" w:lineRule="auto"/>
                                  <w:ind w:firstLine="720"/>
                                  <w:rPr>
                                    <w:color w:val="auto"/>
                                    <w:sz w:val="24"/>
                                    <w:szCs w:val="12"/>
                                    <w:lang w:val="en-IN"/>
                                  </w:rPr>
                                </w:pPr>
                                <w:r w:rsidRPr="00A86685">
                                  <w:rPr>
                                    <w:color w:val="auto"/>
                                    <w:sz w:val="28"/>
                                    <w:szCs w:val="14"/>
                                    <w:lang w:val="en-IN"/>
                                  </w:rPr>
                                  <w:t xml:space="preserve">It is generally observed that traffic rules are not followed seriously and </w:t>
                                </w:r>
                                <w:r w:rsidR="002E0A12" w:rsidRPr="00A86685">
                                  <w:rPr>
                                    <w:color w:val="auto"/>
                                    <w:sz w:val="28"/>
                                    <w:szCs w:val="14"/>
                                    <w:lang w:val="en-IN"/>
                                  </w:rPr>
                                  <w:t xml:space="preserve">even when challans are fined against the violations they are not paid on time and </w:t>
                                </w:r>
                                <w:r w:rsidR="003C60E9" w:rsidRPr="00A86685">
                                  <w:rPr>
                                    <w:color w:val="auto"/>
                                    <w:sz w:val="28"/>
                                    <w:szCs w:val="14"/>
                                    <w:lang w:val="en-IN"/>
                                  </w:rPr>
                                  <w:t xml:space="preserve">are </w:t>
                                </w:r>
                                <w:r w:rsidR="002E0A12" w:rsidRPr="00A86685">
                                  <w:rPr>
                                    <w:color w:val="auto"/>
                                    <w:sz w:val="28"/>
                                    <w:szCs w:val="14"/>
                                    <w:lang w:val="en-IN"/>
                                  </w:rPr>
                                  <w:t>ignored.</w:t>
                                </w:r>
                                <w:r w:rsidR="003C60E9" w:rsidRPr="00A86685">
                                  <w:rPr>
                                    <w:color w:val="auto"/>
                                    <w:sz w:val="28"/>
                                    <w:szCs w:val="14"/>
                                    <w:lang w:val="en-IN"/>
                                  </w:rPr>
                                  <w:t xml:space="preserve"> </w:t>
                                </w:r>
                                <w:r w:rsidR="002E5AAC" w:rsidRPr="00A86685">
                                  <w:rPr>
                                    <w:color w:val="auto"/>
                                    <w:sz w:val="28"/>
                                    <w:szCs w:val="14"/>
                                    <w:lang w:val="en-IN"/>
                                  </w:rPr>
                                  <w:t xml:space="preserve">In order to overcome this problem, we are introducing </w:t>
                                </w:r>
                                <w:r w:rsidR="004E722F" w:rsidRPr="00A86685">
                                  <w:rPr>
                                    <w:color w:val="auto"/>
                                    <w:sz w:val="28"/>
                                    <w:szCs w:val="14"/>
                                    <w:lang w:val="en-IN"/>
                                  </w:rPr>
                                  <w:t xml:space="preserve">a model: </w:t>
                                </w:r>
                                <w:r w:rsidR="004E722F" w:rsidRPr="00A86685">
                                  <w:rPr>
                                    <w:b/>
                                    <w:bCs/>
                                    <w:color w:val="auto"/>
                                    <w:sz w:val="28"/>
                                    <w:szCs w:val="14"/>
                                    <w:lang w:val="en-IN"/>
                                  </w:rPr>
                                  <w:t>TRAFFIC RULE REMINDER</w:t>
                                </w:r>
                                <w:r w:rsidR="004E722F" w:rsidRPr="00A86685">
                                  <w:rPr>
                                    <w:color w:val="auto"/>
                                    <w:sz w:val="28"/>
                                    <w:szCs w:val="14"/>
                                    <w:lang w:val="en-IN"/>
                                  </w:rPr>
                                  <w:t>(</w:t>
                                </w:r>
                                <w:r w:rsidR="004E722F" w:rsidRPr="00A86685">
                                  <w:rPr>
                                    <w:b/>
                                    <w:bCs/>
                                    <w:color w:val="auto"/>
                                    <w:sz w:val="28"/>
                                    <w:szCs w:val="14"/>
                                    <w:lang w:val="en-IN"/>
                                  </w:rPr>
                                  <w:t>TRR</w:t>
                                </w:r>
                                <w:r w:rsidR="004E722F" w:rsidRPr="00A86685">
                                  <w:rPr>
                                    <w:color w:val="auto"/>
                                    <w:sz w:val="28"/>
                                    <w:szCs w:val="14"/>
                                    <w:lang w:val="en-IN"/>
                                  </w:rPr>
                                  <w:t>)</w:t>
                                </w:r>
                                <w:r w:rsidR="002E5AAC" w:rsidRPr="00A86685">
                                  <w:rPr>
                                    <w:color w:val="auto"/>
                                    <w:sz w:val="28"/>
                                    <w:szCs w:val="14"/>
                                    <w:lang w:val="en-IN"/>
                                  </w:rPr>
                                  <w:t xml:space="preserve"> which will make the vehicle user to obey traffic rules and regulations. </w:t>
                                </w:r>
                                <w:r w:rsidR="002E5AAC" w:rsidRPr="00A86685">
                                  <w:rPr>
                                    <w:color w:val="auto"/>
                                    <w:sz w:val="24"/>
                                    <w:szCs w:val="12"/>
                                    <w:lang w:val="en-IN"/>
                                  </w:rPr>
                                  <w:t xml:space="preserve"> </w:t>
                                </w:r>
                              </w:p>
                            </w:txbxContent>
                          </v:textbox>
                          <w10:anchorlock/>
                        </v:shape>
                      </w:pict>
                    </mc:Fallback>
                  </mc:AlternateContent>
                </w:r>
              </w:p>
            </w:tc>
          </w:tr>
        </w:tbl>
        <w:p w14:paraId="6E9C3176" w14:textId="0EDBDB11" w:rsidR="00971A53" w:rsidRPr="00C5296F" w:rsidRDefault="00971A53" w:rsidP="00C5296F">
          <w:pPr>
            <w:spacing w:after="200" w:line="240" w:lineRule="auto"/>
            <w:jc w:val="both"/>
            <w:rPr>
              <w:bCs/>
              <w:sz w:val="22"/>
              <w:szCs w:val="22"/>
            </w:rPr>
          </w:pPr>
          <w:r w:rsidRPr="00C5296F">
            <w:rPr>
              <w:bCs/>
              <w:sz w:val="22"/>
              <w:szCs w:val="22"/>
            </w:rPr>
            <w:t>India is home to 22 cars for every 1000 individuals (source</w:t>
          </w:r>
          <w:r w:rsidR="008C0D1A" w:rsidRPr="00C5296F">
            <w:rPr>
              <w:bCs/>
              <w:sz w:val="22"/>
              <w:szCs w:val="22"/>
            </w:rPr>
            <w:t>). Although</w:t>
          </w:r>
          <w:r w:rsidRPr="00C5296F">
            <w:rPr>
              <w:bCs/>
              <w:sz w:val="22"/>
              <w:szCs w:val="22"/>
            </w:rPr>
            <w:t xml:space="preserve"> this ratio is just a fraction of the figure in countries like the USA and UK, it still represents a massive number of vehicles, considering India’s population.</w:t>
          </w:r>
        </w:p>
        <w:p w14:paraId="3A9CD4AF" w14:textId="77777777" w:rsidR="00971A53" w:rsidRPr="00C5296F" w:rsidRDefault="00971A53" w:rsidP="00C5296F">
          <w:pPr>
            <w:spacing w:after="200" w:line="240" w:lineRule="auto"/>
            <w:jc w:val="both"/>
            <w:rPr>
              <w:bCs/>
              <w:sz w:val="22"/>
              <w:szCs w:val="22"/>
            </w:rPr>
          </w:pPr>
          <w:r w:rsidRPr="00C5296F">
            <w:rPr>
              <w:bCs/>
              <w:sz w:val="22"/>
              <w:szCs w:val="22"/>
            </w:rPr>
            <w:t>With so much traffic on the country’s roads, the traffic authorities often face immense difficulties in maintaining law and order.</w:t>
          </w:r>
        </w:p>
        <w:p w14:paraId="0387F5AA" w14:textId="1BC06825" w:rsidR="00971A53" w:rsidRPr="00C5296F" w:rsidRDefault="00971A53" w:rsidP="00C5296F">
          <w:pPr>
            <w:spacing w:after="200" w:line="240" w:lineRule="auto"/>
            <w:jc w:val="both"/>
            <w:rPr>
              <w:b/>
              <w:sz w:val="22"/>
              <w:szCs w:val="22"/>
            </w:rPr>
          </w:pPr>
          <w:r w:rsidRPr="00C5296F">
            <w:rPr>
              <w:bCs/>
              <w:sz w:val="22"/>
              <w:szCs w:val="22"/>
            </w:rPr>
            <w:t>Many new drivers tend to be unaware of these rules, while others simply violate the laws without thinking about the safety of others. If you are planning to start driving in a few days, here are some of the basic rules that you must know of, along with the repercussions of disobeying them.</w:t>
          </w:r>
        </w:p>
      </w:sdtContent>
    </w:sdt>
    <w:p w14:paraId="64921C14" w14:textId="79C2EAC9" w:rsidR="00971A53" w:rsidRPr="00C5296F" w:rsidRDefault="00971A53" w:rsidP="00C5296F">
      <w:pPr>
        <w:spacing w:line="240" w:lineRule="auto"/>
        <w:jc w:val="both"/>
        <w:rPr>
          <w:bCs/>
          <w:sz w:val="22"/>
          <w:szCs w:val="22"/>
          <w:lang w:val="en-IN"/>
        </w:rPr>
      </w:pPr>
      <w:r w:rsidRPr="00C5296F">
        <w:rPr>
          <w:rFonts w:cstheme="minorBidi"/>
          <w:b/>
          <w:color w:val="auto"/>
          <w:sz w:val="22"/>
          <w:szCs w:val="22"/>
          <w:lang w:val="en-IN"/>
        </w:rPr>
        <w:t xml:space="preserve"> </w:t>
      </w:r>
      <w:r w:rsidRPr="00C5296F">
        <w:rPr>
          <w:bCs/>
          <w:sz w:val="22"/>
          <w:szCs w:val="22"/>
          <w:lang w:val="en-IN"/>
        </w:rPr>
        <w:t>Basic Traffic Rules and Regulations of India</w:t>
      </w:r>
    </w:p>
    <w:p w14:paraId="544C0D32" w14:textId="18EA1B88"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Do not Drink and Drive</w:t>
      </w:r>
    </w:p>
    <w:p w14:paraId="01232A45" w14:textId="733A26A9"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Always own Valid Vehicle insurance policy</w:t>
      </w:r>
    </w:p>
    <w:p w14:paraId="0D2D3299" w14:textId="29D2D138" w:rsidR="00971A53" w:rsidRPr="00C5296F" w:rsidRDefault="004574FA" w:rsidP="00C5296F">
      <w:pPr>
        <w:numPr>
          <w:ilvl w:val="0"/>
          <w:numId w:val="20"/>
        </w:numPr>
        <w:spacing w:after="200" w:line="240" w:lineRule="auto"/>
        <w:jc w:val="both"/>
        <w:rPr>
          <w:bCs/>
          <w:sz w:val="22"/>
          <w:szCs w:val="22"/>
          <w:lang w:val="en-IN"/>
        </w:rPr>
      </w:pPr>
      <w:r w:rsidRPr="00C5296F">
        <w:rPr>
          <w:bCs/>
          <w:sz w:val="22"/>
          <w:szCs w:val="22"/>
          <w:lang w:val="en-IN"/>
        </w:rPr>
        <w:t>Riding triple seat on a bike.</w:t>
      </w:r>
    </w:p>
    <w:p w14:paraId="2CF22A97" w14:textId="07052A1A"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Riding two</w:t>
      </w:r>
      <w:r w:rsidR="004574FA" w:rsidRPr="00C5296F">
        <w:rPr>
          <w:bCs/>
          <w:sz w:val="22"/>
          <w:szCs w:val="22"/>
          <w:lang w:val="en-IN"/>
        </w:rPr>
        <w:t>-</w:t>
      </w:r>
      <w:r w:rsidRPr="00C5296F">
        <w:rPr>
          <w:bCs/>
          <w:sz w:val="22"/>
          <w:szCs w:val="22"/>
          <w:lang w:val="en-IN"/>
        </w:rPr>
        <w:t>wheeler without a helmet on</w:t>
      </w:r>
    </w:p>
    <w:p w14:paraId="2088D5AA" w14:textId="77777777"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 xml:space="preserve">Using Mobile Phones while riding </w:t>
      </w:r>
    </w:p>
    <w:p w14:paraId="1E2D0727" w14:textId="77777777"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Over Speeding</w:t>
      </w:r>
    </w:p>
    <w:p w14:paraId="5C3FD022" w14:textId="71BD662C" w:rsidR="00971A53" w:rsidRPr="00C5296F" w:rsidRDefault="00971A53" w:rsidP="00C5296F">
      <w:pPr>
        <w:numPr>
          <w:ilvl w:val="0"/>
          <w:numId w:val="20"/>
        </w:numPr>
        <w:spacing w:after="200" w:line="240" w:lineRule="auto"/>
        <w:jc w:val="both"/>
        <w:rPr>
          <w:bCs/>
          <w:sz w:val="22"/>
          <w:szCs w:val="22"/>
          <w:lang w:val="en-IN"/>
        </w:rPr>
      </w:pPr>
      <w:r w:rsidRPr="00C5296F">
        <w:rPr>
          <w:bCs/>
          <w:sz w:val="22"/>
          <w:szCs w:val="22"/>
          <w:lang w:val="en-IN"/>
        </w:rPr>
        <w:t>Jumping the Red Light</w:t>
      </w:r>
    </w:p>
    <w:p w14:paraId="0A059807" w14:textId="0A88E227" w:rsidR="005B6ECA" w:rsidRPr="00C5296F" w:rsidRDefault="005B6ECA" w:rsidP="00C5296F">
      <w:pPr>
        <w:numPr>
          <w:ilvl w:val="0"/>
          <w:numId w:val="20"/>
        </w:numPr>
        <w:spacing w:after="200" w:line="240" w:lineRule="auto"/>
        <w:jc w:val="both"/>
        <w:rPr>
          <w:bCs/>
          <w:sz w:val="22"/>
          <w:szCs w:val="22"/>
          <w:lang w:val="en-IN"/>
        </w:rPr>
      </w:pPr>
      <w:r w:rsidRPr="00C5296F">
        <w:rPr>
          <w:bCs/>
          <w:sz w:val="22"/>
          <w:szCs w:val="22"/>
          <w:lang w:val="en-IN"/>
        </w:rPr>
        <w:t>Fancy Numberplate and Filming</w:t>
      </w:r>
    </w:p>
    <w:p w14:paraId="0770270C" w14:textId="77777777" w:rsidR="005B6ECA" w:rsidRPr="00C5296F" w:rsidRDefault="005B6ECA" w:rsidP="00C5296F">
      <w:pPr>
        <w:numPr>
          <w:ilvl w:val="0"/>
          <w:numId w:val="20"/>
        </w:numPr>
        <w:spacing w:after="200" w:line="240" w:lineRule="auto"/>
        <w:jc w:val="both"/>
        <w:rPr>
          <w:bCs/>
          <w:sz w:val="22"/>
          <w:szCs w:val="22"/>
          <w:lang w:val="en-IN"/>
        </w:rPr>
      </w:pPr>
      <w:r w:rsidRPr="00C5296F">
        <w:rPr>
          <w:bCs/>
          <w:sz w:val="22"/>
          <w:szCs w:val="22"/>
          <w:lang w:val="en-IN"/>
        </w:rPr>
        <w:t xml:space="preserve">Illegal modification with loud silencers </w:t>
      </w:r>
    </w:p>
    <w:p w14:paraId="4058972F" w14:textId="50712B5F" w:rsidR="005B6ECA" w:rsidRPr="00C5296F" w:rsidRDefault="005B6ECA" w:rsidP="00C5296F">
      <w:pPr>
        <w:numPr>
          <w:ilvl w:val="0"/>
          <w:numId w:val="20"/>
        </w:numPr>
        <w:spacing w:after="200" w:line="240" w:lineRule="auto"/>
        <w:jc w:val="both"/>
        <w:rPr>
          <w:bCs/>
          <w:sz w:val="22"/>
          <w:szCs w:val="22"/>
          <w:lang w:val="en-IN"/>
        </w:rPr>
      </w:pPr>
      <w:r w:rsidRPr="00C5296F">
        <w:rPr>
          <w:bCs/>
          <w:sz w:val="22"/>
          <w:szCs w:val="22"/>
          <w:lang w:val="en-IN"/>
        </w:rPr>
        <w:t xml:space="preserve">Vehicle should stop before zebra crossing. </w:t>
      </w:r>
    </w:p>
    <w:p w14:paraId="24D76C3D" w14:textId="0198045C" w:rsidR="00783E95" w:rsidRPr="00C5296F" w:rsidRDefault="00DD3BD6" w:rsidP="00C5296F">
      <w:pPr>
        <w:spacing w:after="200" w:line="240" w:lineRule="auto"/>
        <w:jc w:val="both"/>
        <w:rPr>
          <w:bCs/>
          <w:sz w:val="22"/>
          <w:szCs w:val="22"/>
        </w:rPr>
      </w:pPr>
      <w:r w:rsidRPr="00C5296F">
        <w:rPr>
          <w:bCs/>
          <w:sz w:val="22"/>
          <w:szCs w:val="22"/>
        </w:rPr>
        <w:t xml:space="preserve">TRAFFIC RULE REMINDER is a software application </w:t>
      </w:r>
      <w:r w:rsidR="00287283" w:rsidRPr="00C5296F">
        <w:rPr>
          <w:bCs/>
          <w:sz w:val="22"/>
          <w:szCs w:val="22"/>
        </w:rPr>
        <w:t xml:space="preserve">which forces vehicle user to follow the traffic rules sincerely. This application includes </w:t>
      </w:r>
    </w:p>
    <w:p w14:paraId="6B2050ED" w14:textId="451624C8" w:rsidR="00783E95" w:rsidRPr="00C5296F" w:rsidRDefault="00783E95" w:rsidP="00C5296F">
      <w:pPr>
        <w:pStyle w:val="ListParagraph"/>
        <w:numPr>
          <w:ilvl w:val="0"/>
          <w:numId w:val="17"/>
        </w:numPr>
        <w:spacing w:after="200" w:line="240" w:lineRule="auto"/>
        <w:jc w:val="both"/>
        <w:rPr>
          <w:bCs/>
          <w:sz w:val="22"/>
          <w:szCs w:val="22"/>
        </w:rPr>
      </w:pPr>
      <w:r w:rsidRPr="00C5296F">
        <w:rPr>
          <w:bCs/>
          <w:sz w:val="22"/>
          <w:szCs w:val="22"/>
        </w:rPr>
        <w:t xml:space="preserve">All the traffic rules along with the charges for the violation.  </w:t>
      </w:r>
    </w:p>
    <w:p w14:paraId="039D68ED" w14:textId="1125E222" w:rsidR="000F1DCE" w:rsidRPr="00C5296F" w:rsidRDefault="00783E95" w:rsidP="00C5296F">
      <w:pPr>
        <w:pStyle w:val="ListParagraph"/>
        <w:numPr>
          <w:ilvl w:val="0"/>
          <w:numId w:val="17"/>
        </w:numPr>
        <w:spacing w:after="200" w:line="240" w:lineRule="auto"/>
        <w:jc w:val="both"/>
        <w:rPr>
          <w:bCs/>
          <w:sz w:val="22"/>
          <w:szCs w:val="22"/>
        </w:rPr>
      </w:pPr>
      <w:r w:rsidRPr="00C5296F">
        <w:rPr>
          <w:bCs/>
          <w:sz w:val="22"/>
          <w:szCs w:val="22"/>
        </w:rPr>
        <w:t>I</w:t>
      </w:r>
      <w:r w:rsidR="00287283" w:rsidRPr="00C5296F">
        <w:rPr>
          <w:bCs/>
          <w:sz w:val="22"/>
          <w:szCs w:val="22"/>
        </w:rPr>
        <w:t xml:space="preserve">nformation about vehicles </w:t>
      </w:r>
      <w:r w:rsidR="00436F04" w:rsidRPr="00C5296F">
        <w:rPr>
          <w:bCs/>
          <w:sz w:val="22"/>
          <w:szCs w:val="22"/>
        </w:rPr>
        <w:t xml:space="preserve">and </w:t>
      </w:r>
      <w:r w:rsidR="00287283" w:rsidRPr="00C5296F">
        <w:rPr>
          <w:bCs/>
          <w:sz w:val="22"/>
          <w:szCs w:val="22"/>
        </w:rPr>
        <w:t>the owner’s details</w:t>
      </w:r>
      <w:r w:rsidR="00436F04" w:rsidRPr="00C5296F">
        <w:rPr>
          <w:bCs/>
          <w:sz w:val="22"/>
          <w:szCs w:val="22"/>
        </w:rPr>
        <w:t>,</w:t>
      </w:r>
      <w:r w:rsidR="00287283" w:rsidRPr="00C5296F">
        <w:rPr>
          <w:bCs/>
          <w:sz w:val="22"/>
          <w:szCs w:val="22"/>
        </w:rPr>
        <w:t xml:space="preserve"> violations which are caused </w:t>
      </w:r>
      <w:r w:rsidRPr="00C5296F">
        <w:rPr>
          <w:bCs/>
          <w:sz w:val="22"/>
          <w:szCs w:val="22"/>
        </w:rPr>
        <w:t>with their</w:t>
      </w:r>
      <w:r w:rsidR="00287283" w:rsidRPr="00C5296F">
        <w:rPr>
          <w:bCs/>
          <w:sz w:val="22"/>
          <w:szCs w:val="22"/>
        </w:rPr>
        <w:t xml:space="preserve"> vehicles.</w:t>
      </w:r>
      <w:r w:rsidR="000E2942" w:rsidRPr="00C5296F">
        <w:rPr>
          <w:bCs/>
          <w:sz w:val="22"/>
          <w:szCs w:val="22"/>
        </w:rPr>
        <w:t xml:space="preserve"> </w:t>
      </w:r>
    </w:p>
    <w:p w14:paraId="6A0F533E" w14:textId="0EBF5A71" w:rsidR="00783E95" w:rsidRPr="00C5296F" w:rsidRDefault="009C3BA5" w:rsidP="00C5296F">
      <w:pPr>
        <w:pStyle w:val="ListParagraph"/>
        <w:numPr>
          <w:ilvl w:val="0"/>
          <w:numId w:val="17"/>
        </w:numPr>
        <w:spacing w:after="200" w:line="240" w:lineRule="auto"/>
        <w:jc w:val="both"/>
        <w:rPr>
          <w:bCs/>
          <w:sz w:val="22"/>
          <w:szCs w:val="22"/>
        </w:rPr>
      </w:pPr>
      <w:r w:rsidRPr="00C5296F">
        <w:rPr>
          <w:bCs/>
          <w:sz w:val="22"/>
          <w:szCs w:val="22"/>
        </w:rPr>
        <w:t xml:space="preserve">Record of all the violations caused. </w:t>
      </w:r>
    </w:p>
    <w:p w14:paraId="5DFD4CCF" w14:textId="1728FCB4" w:rsidR="005E1082" w:rsidRPr="007627B7" w:rsidRDefault="005E1082" w:rsidP="00C5296F">
      <w:pPr>
        <w:pStyle w:val="ListParagraph"/>
        <w:numPr>
          <w:ilvl w:val="0"/>
          <w:numId w:val="17"/>
        </w:numPr>
        <w:spacing w:after="200" w:line="240" w:lineRule="auto"/>
        <w:jc w:val="both"/>
        <w:rPr>
          <w:bCs/>
          <w:sz w:val="24"/>
          <w:szCs w:val="24"/>
        </w:rPr>
      </w:pPr>
      <w:r w:rsidRPr="00C5296F">
        <w:rPr>
          <w:bCs/>
          <w:sz w:val="22"/>
          <w:szCs w:val="22"/>
        </w:rPr>
        <w:t>Actions taken after the violation takes place.</w:t>
      </w:r>
    </w:p>
    <w:p w14:paraId="4208307D" w14:textId="77777777" w:rsidR="00093E01" w:rsidRDefault="00093E01">
      <w:pPr>
        <w:spacing w:after="200"/>
        <w:rPr>
          <w:b/>
        </w:rPr>
      </w:pPr>
    </w:p>
    <w:tbl>
      <w:tblPr>
        <w:tblStyle w:val="PlainTable41"/>
        <w:tblpPr w:leftFromText="180" w:rightFromText="180" w:vertAnchor="text" w:horzAnchor="margin" w:tblpXSpec="center" w:tblpY="-12904"/>
        <w:tblW w:w="10688" w:type="dxa"/>
        <w:tblLook w:val="04A0" w:firstRow="1" w:lastRow="0" w:firstColumn="1" w:lastColumn="0" w:noHBand="0" w:noVBand="1"/>
      </w:tblPr>
      <w:tblGrid>
        <w:gridCol w:w="10688"/>
      </w:tblGrid>
      <w:tr w:rsidR="00855BA9" w:rsidRPr="00855BA9" w14:paraId="42FFF3E8" w14:textId="77777777" w:rsidTr="00280321">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vAlign w:val="bottom"/>
          </w:tcPr>
          <w:p w14:paraId="19E360A9" w14:textId="2ABA8A24" w:rsidR="00855BA9" w:rsidRPr="00855BA9" w:rsidRDefault="00855BA9" w:rsidP="00855BA9">
            <w:pPr>
              <w:contextualSpacing/>
              <w:jc w:val="both"/>
              <w:rPr>
                <w:rFonts w:ascii="Franklin Gothic Demi Cond" w:hAnsi="Franklin Gothic Demi Cond"/>
                <w:color w:val="008890" w:themeColor="accent1"/>
                <w:sz w:val="96"/>
                <w:szCs w:val="96"/>
              </w:rPr>
            </w:pPr>
            <w:r>
              <w:rPr>
                <w:rFonts w:ascii="Franklin Gothic Demi Cond" w:hAnsi="Franklin Gothic Demi Cond"/>
                <w:color w:val="008890" w:themeColor="accent1"/>
                <w:sz w:val="96"/>
                <w:szCs w:val="96"/>
              </w:rPr>
              <w:t>Introduction</w:t>
            </w:r>
          </w:p>
        </w:tc>
      </w:tr>
      <w:tr w:rsidR="00855BA9" w:rsidRPr="00855BA9" w14:paraId="6D706DF0" w14:textId="77777777" w:rsidTr="00280321">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703CF42E" w14:textId="77777777" w:rsidR="00855BA9" w:rsidRPr="00855BA9" w:rsidRDefault="00855BA9" w:rsidP="00855BA9">
            <w:pPr>
              <w:spacing w:after="480"/>
              <w:jc w:val="both"/>
              <w:rPr>
                <w:rFonts w:ascii="Franklin Gothic Book" w:hAnsi="Franklin Gothic Book" w:cstheme="minorHAnsi"/>
                <w:color w:val="7F7F7F" w:themeColor="text1" w:themeTint="80"/>
                <w:sz w:val="48"/>
                <w:szCs w:val="28"/>
              </w:rPr>
            </w:pPr>
            <w:r w:rsidRPr="00855BA9">
              <w:rPr>
                <w:rFonts w:ascii="Franklin Gothic Book" w:hAnsi="Franklin Gothic Book" w:cstheme="minorHAnsi"/>
                <w:noProof/>
                <w:color w:val="7F7F7F" w:themeColor="text1" w:themeTint="80"/>
                <w:sz w:val="48"/>
                <w:szCs w:val="28"/>
              </w:rPr>
              <mc:AlternateContent>
                <mc:Choice Requires="wps">
                  <w:drawing>
                    <wp:inline distT="0" distB="0" distL="0" distR="0" wp14:anchorId="0D367951" wp14:editId="7DD8C5E7">
                      <wp:extent cx="3990652" cy="95534"/>
                      <wp:effectExtent l="0" t="0" r="0" b="0"/>
                      <wp:docPr id="10" name="Rectangle 10"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ysClr val="window" lastClr="FFFFFF">
                                  <a:lumMod val="85000"/>
                                </a:sysClr>
                              </a:solidFill>
                              <a:ln w="127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C94FAB" id="Rectangle 10"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" fillcolor="#d9d9d9" stroked="f" strokeweight="1pt">
                      <w10:anchorlock/>
                    </v:rect>
                  </w:pict>
                </mc:Fallback>
              </mc:AlternateContent>
            </w:r>
          </w:p>
        </w:tc>
      </w:tr>
    </w:tbl>
    <w:tbl>
      <w:tblPr>
        <w:tblStyle w:val="PlainTable4"/>
        <w:tblpPr w:leftFromText="180" w:rightFromText="180" w:vertAnchor="text" w:horzAnchor="margin" w:tblpXSpec="center" w:tblpY="-12904"/>
        <w:tblW w:w="9390" w:type="dxa"/>
        <w:tblLook w:val="04A0" w:firstRow="1" w:lastRow="0" w:firstColumn="1" w:lastColumn="0" w:noHBand="0" w:noVBand="1"/>
      </w:tblPr>
      <w:tblGrid>
        <w:gridCol w:w="9390"/>
      </w:tblGrid>
      <w:tr w:rsidR="00EA5C4B" w:rsidRPr="000F1DCE" w14:paraId="02F55A64" w14:textId="77777777" w:rsidTr="007627B7">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9390" w:type="dxa"/>
            <w:shd w:val="clear" w:color="auto" w:fill="auto"/>
          </w:tcPr>
          <w:p w14:paraId="14184AAC" w14:textId="1CF5A785" w:rsidR="00EA5C4B" w:rsidRPr="00093E01" w:rsidRDefault="00EA5C4B" w:rsidP="00093E01">
            <w:pPr>
              <w:pStyle w:val="Subtitle"/>
              <w:framePr w:hSpace="0" w:wrap="auto" w:vAnchor="margin" w:hAnchor="text" w:yAlign="inline"/>
              <w:rPr>
                <w:b w:val="0"/>
                <w:bCs w:val="0"/>
                <w:sz w:val="2"/>
                <w:szCs w:val="2"/>
              </w:rPr>
            </w:pPr>
          </w:p>
        </w:tc>
      </w:tr>
    </w:tbl>
    <w:p w14:paraId="347AAF32" w14:textId="77777777" w:rsidR="00C5296F" w:rsidRDefault="00C5296F">
      <w:pPr>
        <w:spacing w:after="200"/>
        <w:rPr>
          <w:b/>
          <w:color w:val="008890" w:themeColor="accent1"/>
          <w:sz w:val="28"/>
          <w:szCs w:val="28"/>
        </w:rPr>
      </w:pPr>
    </w:p>
    <w:p w14:paraId="4B867F62" w14:textId="77777777" w:rsidR="00C5296F" w:rsidRDefault="00C5296F">
      <w:pPr>
        <w:spacing w:after="200"/>
        <w:rPr>
          <w:b/>
          <w:color w:val="008890" w:themeColor="accent1"/>
          <w:sz w:val="28"/>
          <w:szCs w:val="28"/>
        </w:rPr>
      </w:pPr>
    </w:p>
    <w:p w14:paraId="66B6DB5B" w14:textId="77777777" w:rsidR="00C5296F" w:rsidRDefault="00C5296F">
      <w:pPr>
        <w:spacing w:after="200"/>
        <w:rPr>
          <w:b/>
          <w:color w:val="008890" w:themeColor="accent1"/>
          <w:sz w:val="28"/>
          <w:szCs w:val="28"/>
        </w:rPr>
      </w:pPr>
    </w:p>
    <w:p w14:paraId="2A4E5081" w14:textId="01D1BFC7" w:rsidR="000904D4" w:rsidRPr="007627B7" w:rsidRDefault="000904D4">
      <w:pPr>
        <w:spacing w:after="200"/>
        <w:rPr>
          <w:b/>
          <w:color w:val="008890" w:themeColor="accent1"/>
          <w:sz w:val="28"/>
          <w:szCs w:val="28"/>
        </w:rPr>
      </w:pPr>
      <w:r w:rsidRPr="007627B7">
        <w:rPr>
          <w:b/>
          <w:color w:val="008890" w:themeColor="accent1"/>
          <w:sz w:val="28"/>
          <w:szCs w:val="28"/>
        </w:rPr>
        <w:t>Problem Statement</w:t>
      </w:r>
      <w:r w:rsidR="008C0D1A" w:rsidRPr="007627B7">
        <w:rPr>
          <w:b/>
          <w:color w:val="008890" w:themeColor="accent1"/>
          <w:sz w:val="28"/>
          <w:szCs w:val="28"/>
        </w:rPr>
        <w:t xml:space="preserve">: </w:t>
      </w:r>
    </w:p>
    <w:p w14:paraId="33C8CEBE" w14:textId="6085414C" w:rsidR="008C0D1A" w:rsidRPr="008C0D1A" w:rsidRDefault="008C0D1A" w:rsidP="00A624D5">
      <w:pPr>
        <w:spacing w:after="200"/>
        <w:jc w:val="both"/>
        <w:rPr>
          <w:bCs/>
          <w:sz w:val="24"/>
          <w:szCs w:val="24"/>
        </w:rPr>
      </w:pPr>
      <w:r w:rsidRPr="008C0D1A">
        <w:rPr>
          <w:bCs/>
          <w:sz w:val="24"/>
          <w:szCs w:val="24"/>
        </w:rPr>
        <w:t xml:space="preserve">Implementation of Software technology which will </w:t>
      </w:r>
      <w:r w:rsidR="00A624D5">
        <w:rPr>
          <w:bCs/>
          <w:sz w:val="24"/>
          <w:szCs w:val="24"/>
        </w:rPr>
        <w:t xml:space="preserve">increase </w:t>
      </w:r>
      <w:r w:rsidRPr="008C0D1A">
        <w:rPr>
          <w:bCs/>
          <w:sz w:val="24"/>
          <w:szCs w:val="24"/>
        </w:rPr>
        <w:t xml:space="preserve">the number of </w:t>
      </w:r>
      <w:r w:rsidR="00A624D5">
        <w:rPr>
          <w:bCs/>
          <w:sz w:val="24"/>
          <w:szCs w:val="24"/>
        </w:rPr>
        <w:t>people who obey Traffic Rules sincerely</w:t>
      </w:r>
      <w:r w:rsidRPr="008C0D1A">
        <w:rPr>
          <w:bCs/>
          <w:sz w:val="24"/>
          <w:szCs w:val="24"/>
        </w:rPr>
        <w:t xml:space="preserve">. </w:t>
      </w:r>
      <w:r w:rsidR="00A624D5">
        <w:rPr>
          <w:bCs/>
          <w:sz w:val="24"/>
          <w:szCs w:val="24"/>
        </w:rPr>
        <w:t>A</w:t>
      </w:r>
      <w:r w:rsidR="00A624D5" w:rsidRPr="008C0D1A">
        <w:rPr>
          <w:bCs/>
          <w:sz w:val="24"/>
          <w:szCs w:val="24"/>
        </w:rPr>
        <w:t>lthough</w:t>
      </w:r>
      <w:r w:rsidRPr="008C0D1A">
        <w:rPr>
          <w:bCs/>
          <w:sz w:val="24"/>
          <w:szCs w:val="24"/>
        </w:rPr>
        <w:t xml:space="preserve"> Indian Government has made several traffic rules and regulations; still there is rise in dis</w:t>
      </w:r>
      <w:r w:rsidR="00FE1BD9">
        <w:rPr>
          <w:bCs/>
          <w:sz w:val="24"/>
          <w:szCs w:val="24"/>
        </w:rPr>
        <w:t>-</w:t>
      </w:r>
      <w:r w:rsidRPr="008C0D1A">
        <w:rPr>
          <w:bCs/>
          <w:sz w:val="24"/>
          <w:szCs w:val="24"/>
        </w:rPr>
        <w:t>obeying and br</w:t>
      </w:r>
      <w:r w:rsidR="00DD14CB">
        <w:rPr>
          <w:bCs/>
          <w:sz w:val="24"/>
          <w:szCs w:val="24"/>
        </w:rPr>
        <w:t>ea</w:t>
      </w:r>
      <w:r w:rsidRPr="008C0D1A">
        <w:rPr>
          <w:bCs/>
          <w:sz w:val="24"/>
          <w:szCs w:val="24"/>
        </w:rPr>
        <w:t>king traffic rules buy user</w:t>
      </w:r>
      <w:r w:rsidR="00C81EAF">
        <w:rPr>
          <w:bCs/>
          <w:sz w:val="24"/>
          <w:szCs w:val="24"/>
        </w:rPr>
        <w:t>.</w:t>
      </w:r>
    </w:p>
    <w:p w14:paraId="060B2E09" w14:textId="59918247" w:rsidR="000904D4" w:rsidRPr="007627B7" w:rsidRDefault="000904D4">
      <w:pPr>
        <w:spacing w:after="200"/>
        <w:rPr>
          <w:b/>
          <w:color w:val="008890" w:themeColor="accent1"/>
          <w:sz w:val="28"/>
          <w:szCs w:val="28"/>
        </w:rPr>
      </w:pPr>
      <w:r w:rsidRPr="007627B7">
        <w:rPr>
          <w:b/>
          <w:color w:val="008890" w:themeColor="accent1"/>
          <w:sz w:val="28"/>
          <w:szCs w:val="28"/>
        </w:rPr>
        <w:t>Requirements</w:t>
      </w:r>
      <w:r w:rsidR="00C81EAF" w:rsidRPr="007627B7">
        <w:rPr>
          <w:b/>
          <w:color w:val="008890" w:themeColor="accent1"/>
          <w:sz w:val="28"/>
          <w:szCs w:val="28"/>
        </w:rPr>
        <w:t>:</w:t>
      </w:r>
    </w:p>
    <w:p w14:paraId="3E3FC379" w14:textId="412A0D9F" w:rsidR="00C81EAF" w:rsidRDefault="00C81EAF" w:rsidP="00C81EAF">
      <w:pPr>
        <w:pStyle w:val="ListParagraph"/>
        <w:numPr>
          <w:ilvl w:val="0"/>
          <w:numId w:val="22"/>
        </w:numPr>
        <w:spacing w:after="200"/>
        <w:rPr>
          <w:bCs/>
          <w:sz w:val="24"/>
          <w:szCs w:val="24"/>
        </w:rPr>
      </w:pPr>
      <w:r>
        <w:rPr>
          <w:bCs/>
          <w:sz w:val="24"/>
          <w:szCs w:val="24"/>
        </w:rPr>
        <w:t xml:space="preserve">Data entry from the traffic officer regarding the violation. </w:t>
      </w:r>
    </w:p>
    <w:p w14:paraId="05595FDC" w14:textId="667D59B6" w:rsidR="00C81EAF" w:rsidRDefault="00C81EAF" w:rsidP="00C81EAF">
      <w:pPr>
        <w:pStyle w:val="ListParagraph"/>
        <w:numPr>
          <w:ilvl w:val="0"/>
          <w:numId w:val="22"/>
        </w:numPr>
        <w:spacing w:after="200"/>
        <w:rPr>
          <w:bCs/>
          <w:sz w:val="24"/>
          <w:szCs w:val="24"/>
        </w:rPr>
      </w:pPr>
      <w:r>
        <w:rPr>
          <w:bCs/>
          <w:sz w:val="24"/>
          <w:szCs w:val="24"/>
        </w:rPr>
        <w:t xml:space="preserve">Vehicle information based on their registration. </w:t>
      </w:r>
      <w:r w:rsidR="00DD14CB">
        <w:rPr>
          <w:bCs/>
          <w:sz w:val="24"/>
          <w:szCs w:val="24"/>
        </w:rPr>
        <w:t>Also,</w:t>
      </w:r>
      <w:r w:rsidR="0089111A">
        <w:rPr>
          <w:bCs/>
          <w:sz w:val="24"/>
          <w:szCs w:val="24"/>
        </w:rPr>
        <w:t xml:space="preserve"> information about the vehicle owner. </w:t>
      </w:r>
    </w:p>
    <w:p w14:paraId="4CC32602" w14:textId="59DF1C25" w:rsidR="0089111A" w:rsidRDefault="0089111A" w:rsidP="00C81EAF">
      <w:pPr>
        <w:pStyle w:val="ListParagraph"/>
        <w:numPr>
          <w:ilvl w:val="0"/>
          <w:numId w:val="22"/>
        </w:numPr>
        <w:spacing w:after="200"/>
        <w:rPr>
          <w:bCs/>
          <w:sz w:val="24"/>
          <w:szCs w:val="24"/>
        </w:rPr>
      </w:pPr>
      <w:r>
        <w:rPr>
          <w:bCs/>
          <w:sz w:val="24"/>
          <w:szCs w:val="24"/>
        </w:rPr>
        <w:t>Fast tag details of the vehicle.</w:t>
      </w:r>
    </w:p>
    <w:p w14:paraId="2013F3C1" w14:textId="5AA625FE" w:rsidR="00C81EAF" w:rsidRPr="00C81EAF" w:rsidRDefault="00C81EAF" w:rsidP="00C81EAF">
      <w:pPr>
        <w:pStyle w:val="ListParagraph"/>
        <w:numPr>
          <w:ilvl w:val="0"/>
          <w:numId w:val="22"/>
        </w:numPr>
        <w:spacing w:after="200"/>
        <w:rPr>
          <w:bCs/>
          <w:sz w:val="24"/>
          <w:szCs w:val="24"/>
        </w:rPr>
      </w:pPr>
      <w:r>
        <w:rPr>
          <w:bCs/>
          <w:sz w:val="24"/>
          <w:szCs w:val="24"/>
        </w:rPr>
        <w:t xml:space="preserve">Traffic rules information. </w:t>
      </w:r>
    </w:p>
    <w:p w14:paraId="51459853" w14:textId="45DC21D7" w:rsidR="009C3BA5" w:rsidRPr="007627B7" w:rsidRDefault="009C3BA5">
      <w:pPr>
        <w:spacing w:after="200"/>
        <w:rPr>
          <w:b/>
          <w:color w:val="008890" w:themeColor="accent1"/>
          <w:sz w:val="28"/>
          <w:szCs w:val="28"/>
        </w:rPr>
      </w:pPr>
      <w:r w:rsidRPr="007627B7">
        <w:rPr>
          <w:b/>
          <w:color w:val="008890" w:themeColor="accent1"/>
          <w:sz w:val="28"/>
          <w:szCs w:val="28"/>
        </w:rPr>
        <w:t>Software specification</w:t>
      </w:r>
      <w:r w:rsidR="00F80D9B" w:rsidRPr="007627B7">
        <w:rPr>
          <w:b/>
          <w:color w:val="008890" w:themeColor="accent1"/>
          <w:sz w:val="28"/>
          <w:szCs w:val="28"/>
        </w:rPr>
        <w:t>:</w:t>
      </w:r>
    </w:p>
    <w:p w14:paraId="290B0A00" w14:textId="62374AF1" w:rsidR="00F80D9B" w:rsidRDefault="00F80D9B" w:rsidP="00F80D9B">
      <w:pPr>
        <w:pStyle w:val="ListParagraph"/>
        <w:numPr>
          <w:ilvl w:val="0"/>
          <w:numId w:val="25"/>
        </w:numPr>
        <w:spacing w:after="200"/>
        <w:rPr>
          <w:bCs/>
          <w:sz w:val="24"/>
          <w:szCs w:val="24"/>
        </w:rPr>
      </w:pPr>
      <w:r>
        <w:rPr>
          <w:bCs/>
          <w:sz w:val="24"/>
          <w:szCs w:val="24"/>
        </w:rPr>
        <w:t xml:space="preserve">Java </w:t>
      </w:r>
    </w:p>
    <w:p w14:paraId="7E42EFDD" w14:textId="47D4D2F9" w:rsidR="00F80D9B" w:rsidRPr="00F80D9B" w:rsidRDefault="00F80D9B" w:rsidP="00F80D9B">
      <w:pPr>
        <w:pStyle w:val="ListParagraph"/>
        <w:numPr>
          <w:ilvl w:val="0"/>
          <w:numId w:val="25"/>
        </w:numPr>
        <w:spacing w:after="200"/>
        <w:rPr>
          <w:bCs/>
          <w:sz w:val="24"/>
          <w:szCs w:val="24"/>
        </w:rPr>
      </w:pPr>
      <w:r>
        <w:rPr>
          <w:bCs/>
          <w:sz w:val="24"/>
          <w:szCs w:val="24"/>
        </w:rPr>
        <w:t>MySQL</w:t>
      </w:r>
    </w:p>
    <w:p w14:paraId="00A6FE63" w14:textId="3EFB7296" w:rsidR="000904D4" w:rsidRPr="007627B7" w:rsidRDefault="000904D4">
      <w:pPr>
        <w:spacing w:after="200"/>
        <w:rPr>
          <w:b/>
          <w:color w:val="008890" w:themeColor="accent1"/>
          <w:sz w:val="28"/>
          <w:szCs w:val="28"/>
        </w:rPr>
      </w:pPr>
      <w:r w:rsidRPr="007627B7">
        <w:rPr>
          <w:b/>
          <w:color w:val="008890" w:themeColor="accent1"/>
          <w:sz w:val="28"/>
          <w:szCs w:val="28"/>
        </w:rPr>
        <w:t>Project Scope</w:t>
      </w:r>
      <w:r w:rsidR="0042323E" w:rsidRPr="007627B7">
        <w:rPr>
          <w:b/>
          <w:color w:val="008890" w:themeColor="accent1"/>
          <w:sz w:val="28"/>
          <w:szCs w:val="28"/>
        </w:rPr>
        <w:t>:</w:t>
      </w:r>
    </w:p>
    <w:p w14:paraId="4F67ABE6" w14:textId="46C8ED93" w:rsidR="0042323E" w:rsidRPr="0042323E" w:rsidRDefault="0042323E">
      <w:pPr>
        <w:spacing w:after="200"/>
        <w:rPr>
          <w:bCs/>
          <w:sz w:val="24"/>
          <w:szCs w:val="24"/>
        </w:rPr>
      </w:pPr>
      <w:r>
        <w:rPr>
          <w:bCs/>
          <w:sz w:val="24"/>
          <w:szCs w:val="24"/>
        </w:rPr>
        <w:t xml:space="preserve">The main purpose of the project is to implement traffic rules strictly and make people aware about them. </w:t>
      </w:r>
      <w:r w:rsidR="004E473C">
        <w:rPr>
          <w:bCs/>
          <w:sz w:val="24"/>
          <w:szCs w:val="24"/>
        </w:rPr>
        <w:t>This will also help in r</w:t>
      </w:r>
      <w:r>
        <w:rPr>
          <w:bCs/>
          <w:sz w:val="24"/>
          <w:szCs w:val="24"/>
        </w:rPr>
        <w:t>educ</w:t>
      </w:r>
      <w:r w:rsidR="004E473C">
        <w:rPr>
          <w:bCs/>
          <w:sz w:val="24"/>
          <w:szCs w:val="24"/>
        </w:rPr>
        <w:t>ing</w:t>
      </w:r>
      <w:r>
        <w:rPr>
          <w:bCs/>
          <w:sz w:val="24"/>
          <w:szCs w:val="24"/>
        </w:rPr>
        <w:t xml:space="preserve"> the non-essential conflicts faced by the traffic officers. </w:t>
      </w:r>
      <w:r w:rsidR="004E473C">
        <w:rPr>
          <w:bCs/>
          <w:sz w:val="24"/>
          <w:szCs w:val="24"/>
        </w:rPr>
        <w:t>When the rules are followed sincerely, there will be less accidents caused on the roads.</w:t>
      </w:r>
      <w:r w:rsidR="00A86685">
        <w:rPr>
          <w:bCs/>
          <w:sz w:val="24"/>
          <w:szCs w:val="24"/>
        </w:rPr>
        <w:t xml:space="preserve"> </w:t>
      </w:r>
      <w:r w:rsidR="004E473C">
        <w:rPr>
          <w:bCs/>
          <w:sz w:val="24"/>
          <w:szCs w:val="24"/>
        </w:rPr>
        <w:t xml:space="preserve"> </w:t>
      </w:r>
    </w:p>
    <w:sectPr w:rsidR="0042323E" w:rsidRPr="0042323E" w:rsidSect="002E5AAC">
      <w:footerReference w:type="default" r:id="rId10"/>
      <w:pgSz w:w="11906" w:h="16838" w:code="9"/>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58D85" w14:textId="77777777" w:rsidR="00735E27" w:rsidRDefault="00735E27">
      <w:pPr>
        <w:spacing w:after="0" w:line="240" w:lineRule="auto"/>
      </w:pPr>
      <w:r>
        <w:separator/>
      </w:r>
    </w:p>
  </w:endnote>
  <w:endnote w:type="continuationSeparator" w:id="0">
    <w:p w14:paraId="303700A9" w14:textId="77777777" w:rsidR="00735E27" w:rsidRDefault="0073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268B6"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0DE5F03D" wp14:editId="493DFB6C">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47DB4F9E"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DE5F03D" id="Oval 19" o:spid="_x0000_s1029"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47DB4F9E"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6A97E3D5"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4BEA" w14:textId="77777777" w:rsidR="00735E27" w:rsidRDefault="00735E27">
      <w:pPr>
        <w:spacing w:after="0" w:line="240" w:lineRule="auto"/>
      </w:pPr>
      <w:r>
        <w:separator/>
      </w:r>
    </w:p>
  </w:footnote>
  <w:footnote w:type="continuationSeparator" w:id="0">
    <w:p w14:paraId="0E82AA61" w14:textId="77777777" w:rsidR="00735E27" w:rsidRDefault="0073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62C66E5"/>
    <w:multiLevelType w:val="hybridMultilevel"/>
    <w:tmpl w:val="78CCA4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A72665"/>
    <w:multiLevelType w:val="hybridMultilevel"/>
    <w:tmpl w:val="9878A2B6"/>
    <w:lvl w:ilvl="0" w:tplc="C64243D0">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78B2BF2"/>
    <w:multiLevelType w:val="hybridMultilevel"/>
    <w:tmpl w:val="2DB4C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7B04F2"/>
    <w:multiLevelType w:val="hybridMultilevel"/>
    <w:tmpl w:val="D1961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034BA"/>
    <w:multiLevelType w:val="hybridMultilevel"/>
    <w:tmpl w:val="6B86851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0B6738"/>
    <w:multiLevelType w:val="hybridMultilevel"/>
    <w:tmpl w:val="3B8E00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CF0B77"/>
    <w:multiLevelType w:val="hybridMultilevel"/>
    <w:tmpl w:val="21369524"/>
    <w:lvl w:ilvl="0" w:tplc="2D268346">
      <w:start w:val="1"/>
      <w:numFmt w:val="upperLetter"/>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FF0FE4"/>
    <w:multiLevelType w:val="hybridMultilevel"/>
    <w:tmpl w:val="5C50F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036B1E"/>
    <w:multiLevelType w:val="hybridMultilevel"/>
    <w:tmpl w:val="1D70C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D020E9"/>
    <w:multiLevelType w:val="hybridMultilevel"/>
    <w:tmpl w:val="E570C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59463F"/>
    <w:multiLevelType w:val="hybridMultilevel"/>
    <w:tmpl w:val="31026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5"/>
  </w:num>
  <w:num w:numId="18">
    <w:abstractNumId w:val="9"/>
  </w:num>
  <w:num w:numId="19">
    <w:abstractNumId w:val="11"/>
  </w:num>
  <w:num w:numId="20">
    <w:abstractNumId w:val="6"/>
  </w:num>
  <w:num w:numId="21">
    <w:abstractNumId w:val="12"/>
  </w:num>
  <w:num w:numId="22">
    <w:abstractNumId w:val="8"/>
  </w:num>
  <w:num w:numId="23">
    <w:abstractNumId w:val="7"/>
  </w:num>
  <w:num w:numId="24">
    <w:abstractNumId w:val="10"/>
  </w:num>
  <w:num w:numId="25">
    <w:abstractNumId w:val="1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E5"/>
    <w:rsid w:val="00074E8B"/>
    <w:rsid w:val="000904D4"/>
    <w:rsid w:val="00093E01"/>
    <w:rsid w:val="000E2942"/>
    <w:rsid w:val="000F1DCE"/>
    <w:rsid w:val="00143950"/>
    <w:rsid w:val="0016270C"/>
    <w:rsid w:val="00203C63"/>
    <w:rsid w:val="00211859"/>
    <w:rsid w:val="00266B83"/>
    <w:rsid w:val="00287283"/>
    <w:rsid w:val="002E0A12"/>
    <w:rsid w:val="002E5AAC"/>
    <w:rsid w:val="0033156F"/>
    <w:rsid w:val="003B3056"/>
    <w:rsid w:val="003C60E9"/>
    <w:rsid w:val="003D2F00"/>
    <w:rsid w:val="003F311E"/>
    <w:rsid w:val="004154B5"/>
    <w:rsid w:val="0042323E"/>
    <w:rsid w:val="00436F04"/>
    <w:rsid w:val="004574FA"/>
    <w:rsid w:val="004674E5"/>
    <w:rsid w:val="004E473C"/>
    <w:rsid w:val="004E4D8D"/>
    <w:rsid w:val="004E722F"/>
    <w:rsid w:val="0051615D"/>
    <w:rsid w:val="00524BAA"/>
    <w:rsid w:val="005B6ECA"/>
    <w:rsid w:val="005C5BDA"/>
    <w:rsid w:val="005E1082"/>
    <w:rsid w:val="00616989"/>
    <w:rsid w:val="00735E27"/>
    <w:rsid w:val="007627B7"/>
    <w:rsid w:val="00783E95"/>
    <w:rsid w:val="007B346A"/>
    <w:rsid w:val="0080495E"/>
    <w:rsid w:val="00807E8A"/>
    <w:rsid w:val="00855BA9"/>
    <w:rsid w:val="008603B0"/>
    <w:rsid w:val="0089111A"/>
    <w:rsid w:val="008C0D1A"/>
    <w:rsid w:val="008C45AF"/>
    <w:rsid w:val="00942CE0"/>
    <w:rsid w:val="009537FF"/>
    <w:rsid w:val="00962160"/>
    <w:rsid w:val="00971A53"/>
    <w:rsid w:val="009A12F3"/>
    <w:rsid w:val="009B06AD"/>
    <w:rsid w:val="009C3BA5"/>
    <w:rsid w:val="009D4895"/>
    <w:rsid w:val="00A362E1"/>
    <w:rsid w:val="00A624D5"/>
    <w:rsid w:val="00A86685"/>
    <w:rsid w:val="00AA1F13"/>
    <w:rsid w:val="00B70300"/>
    <w:rsid w:val="00B93FDF"/>
    <w:rsid w:val="00BB0743"/>
    <w:rsid w:val="00BC5723"/>
    <w:rsid w:val="00C14252"/>
    <w:rsid w:val="00C34D86"/>
    <w:rsid w:val="00C5296F"/>
    <w:rsid w:val="00C77D65"/>
    <w:rsid w:val="00C80AFE"/>
    <w:rsid w:val="00C81EAF"/>
    <w:rsid w:val="00CB4A4D"/>
    <w:rsid w:val="00CC673A"/>
    <w:rsid w:val="00D73345"/>
    <w:rsid w:val="00DA7C93"/>
    <w:rsid w:val="00DD14CB"/>
    <w:rsid w:val="00DD3BD6"/>
    <w:rsid w:val="00DE6F3F"/>
    <w:rsid w:val="00E0736E"/>
    <w:rsid w:val="00E15ED6"/>
    <w:rsid w:val="00E707C0"/>
    <w:rsid w:val="00EA5C4B"/>
    <w:rsid w:val="00EF0E81"/>
    <w:rsid w:val="00F07B0B"/>
    <w:rsid w:val="00F07EB5"/>
    <w:rsid w:val="00F80D9B"/>
    <w:rsid w:val="00FA7F52"/>
    <w:rsid w:val="00FC7DDE"/>
    <w:rsid w:val="00FD71E8"/>
    <w:rsid w:val="00FE1BD9"/>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00618F"/>
  <w15:docId w15:val="{218800E4-CDB8-43A7-8776-3E0627D7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C4B"/>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83E95"/>
    <w:pPr>
      <w:ind w:left="720"/>
      <w:contextualSpacing/>
    </w:pPr>
  </w:style>
  <w:style w:type="table" w:customStyle="1" w:styleId="PlainTable41">
    <w:name w:val="Plain Table 41"/>
    <w:basedOn w:val="TableNormal"/>
    <w:next w:val="PlainTable4"/>
    <w:uiPriority w:val="44"/>
    <w:rsid w:val="00855B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199898">
      <w:bodyDiv w:val="1"/>
      <w:marLeft w:val="0"/>
      <w:marRight w:val="0"/>
      <w:marTop w:val="0"/>
      <w:marBottom w:val="0"/>
      <w:divBdr>
        <w:top w:val="none" w:sz="0" w:space="0" w:color="auto"/>
        <w:left w:val="none" w:sz="0" w:space="0" w:color="auto"/>
        <w:bottom w:val="none" w:sz="0" w:space="0" w:color="auto"/>
        <w:right w:val="none" w:sz="0" w:space="0" w:color="auto"/>
      </w:divBdr>
      <w:divsChild>
        <w:div w:id="95028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am\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95</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Shubham</dc:creator>
  <cp:keywords/>
  <dc:description/>
  <cp:lastModifiedBy>SHUBHAM RAGHAWANT</cp:lastModifiedBy>
  <cp:revision>31</cp:revision>
  <cp:lastPrinted>2021-12-04T11:58:00Z</cp:lastPrinted>
  <dcterms:created xsi:type="dcterms:W3CDTF">2021-12-03T04:25:00Z</dcterms:created>
  <dcterms:modified xsi:type="dcterms:W3CDTF">2021-12-06T01:55:00Z</dcterms:modified>
</cp:coreProperties>
</file>