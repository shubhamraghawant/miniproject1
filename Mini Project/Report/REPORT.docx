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255B0" w14:textId="77777777" w:rsidR="00952F7D" w:rsidRDefault="005526B1" w:rsidP="00A602AF">
      <w:pPr>
        <w:pStyle w:val="GraphicAnchor"/>
      </w:pPr>
      <w:r w:rsidRPr="00E44B70">
        <w:rPr>
          <w:noProof/>
          <w:lang w:eastAsia="en-AU"/>
        </w:rPr>
        <w:drawing>
          <wp:anchor distT="0" distB="0" distL="114300" distR="114300" simplePos="0" relativeHeight="251665407" behindDoc="1" locked="0" layoutInCell="1" allowOverlap="1" wp14:anchorId="07DFDEB5" wp14:editId="326F6B5E">
            <wp:simplePos x="0" y="0"/>
            <wp:positionH relativeFrom="margin">
              <wp:posOffset>-466090</wp:posOffset>
            </wp:positionH>
            <wp:positionV relativeFrom="margin">
              <wp:posOffset>0</wp:posOffset>
            </wp:positionV>
            <wp:extent cx="6846570" cy="9132570"/>
            <wp:effectExtent l="0" t="0" r="0" b="0"/>
            <wp:wrapNone/>
            <wp:docPr id="4" name="Picture 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913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44B70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7776D607" wp14:editId="24FDC56D">
                <wp:simplePos x="0" y="0"/>
                <wp:positionH relativeFrom="column">
                  <wp:posOffset>-466090</wp:posOffset>
                </wp:positionH>
                <wp:positionV relativeFrom="paragraph">
                  <wp:posOffset>2509520</wp:posOffset>
                </wp:positionV>
                <wp:extent cx="5735320" cy="6426200"/>
                <wp:effectExtent l="0" t="0" r="0" b="0"/>
                <wp:wrapNone/>
                <wp:docPr id="2" name="Shape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5320" cy="64262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14168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12700">
                          <a:miter lim="400000"/>
                        </a:ln>
                      </wps:spPr>
                      <wps:bodyPr lIns="38100" tIns="38100" rIns="38100" bIns="38100" anchor="ctr"/>
                    </wps:wsp>
                  </a:graphicData>
                </a:graphic>
              </wp:anchor>
            </w:drawing>
          </mc:Choice>
          <mc:Fallback>
            <w:pict>
              <v:shape w14:anchorId="43E4373A" id="Shape" o:spid="_x0000_s1026" alt="&quot;&quot;" style="position:absolute;margin-left:-36.7pt;margin-top:197.6pt;width:451.6pt;height:506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" path="m,l21600,14168r,7432l,21600,,xe" fillcolor="#e2b80f [3204]" stroked="f" strokeweight="1pt">
                <v:stroke miterlimit="4" joinstyle="miter"/>
                <v:path arrowok="t" o:extrusionok="f" o:connecttype="custom" o:connectlocs="2867660,3213100;2867660,3213100;2867660,3213100;2867660,3213100" o:connectangles="0,90,180,270"/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675"/>
        <w:gridCol w:w="4675"/>
      </w:tblGrid>
      <w:tr w:rsidR="00A602AF" w14:paraId="50C67763" w14:textId="77777777" w:rsidTr="00A07DCE">
        <w:trPr>
          <w:trHeight w:val="2341"/>
        </w:trPr>
        <w:tc>
          <w:tcPr>
            <w:tcW w:w="9350" w:type="dxa"/>
            <w:gridSpan w:val="2"/>
            <w:vAlign w:val="center"/>
          </w:tcPr>
          <w:p w14:paraId="6FCE19F3" w14:textId="77769D5C" w:rsidR="00A602AF" w:rsidRPr="00A602AF" w:rsidRDefault="009D1457" w:rsidP="00A123DD">
            <w:pPr>
              <w:pStyle w:val="Heading1"/>
            </w:pPr>
            <w:r>
              <w:t>TRAFFIC RULE REMINDER</w:t>
            </w:r>
          </w:p>
        </w:tc>
      </w:tr>
      <w:tr w:rsidR="00A602AF" w14:paraId="5E1B64FE" w14:textId="77777777" w:rsidTr="00A07DCE">
        <w:trPr>
          <w:trHeight w:val="8895"/>
        </w:trPr>
        <w:tc>
          <w:tcPr>
            <w:tcW w:w="4675" w:type="dxa"/>
            <w:vAlign w:val="center"/>
          </w:tcPr>
          <w:p w14:paraId="68DEF165" w14:textId="77777777" w:rsidR="00A602AF" w:rsidRDefault="00A602AF" w:rsidP="00A602AF">
            <w:r w:rsidRPr="00E44B70">
              <w:rPr>
                <w:noProof/>
                <w:lang w:eastAsia="en-AU"/>
              </w:rPr>
              <mc:AlternateContent>
                <mc:Choice Requires="wps">
                  <w:drawing>
                    <wp:inline distT="0" distB="0" distL="0" distR="0" wp14:anchorId="368BBC3E" wp14:editId="29C1619A">
                      <wp:extent cx="1272541" cy="1233170"/>
                      <wp:effectExtent l="0" t="0" r="0" b="0"/>
                      <wp:docPr id="20" name="Shape" descr="logo placehol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2541" cy="123317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2091" y="14971"/>
                                    </a:moveTo>
                                    <a:cubicBezTo>
                                      <a:pt x="2048" y="15216"/>
                                      <a:pt x="1962" y="15371"/>
                                      <a:pt x="1832" y="15483"/>
                                    </a:cubicBezTo>
                                    <a:cubicBezTo>
                                      <a:pt x="1703" y="15594"/>
                                      <a:pt x="1574" y="15638"/>
                                      <a:pt x="1401" y="15638"/>
                                    </a:cubicBezTo>
                                    <a:cubicBezTo>
                                      <a:pt x="1186" y="15638"/>
                                      <a:pt x="992" y="15549"/>
                                      <a:pt x="862" y="15371"/>
                                    </a:cubicBezTo>
                                    <a:cubicBezTo>
                                      <a:pt x="711" y="15193"/>
                                      <a:pt x="647" y="14904"/>
                                      <a:pt x="647" y="14504"/>
                                    </a:cubicBezTo>
                                    <a:cubicBezTo>
                                      <a:pt x="647" y="14126"/>
                                      <a:pt x="711" y="13859"/>
                                      <a:pt x="862" y="13681"/>
                                    </a:cubicBezTo>
                                    <a:cubicBezTo>
                                      <a:pt x="1013" y="13503"/>
                                      <a:pt x="1186" y="13436"/>
                                      <a:pt x="1423" y="13436"/>
                                    </a:cubicBezTo>
                                    <a:cubicBezTo>
                                      <a:pt x="1595" y="13436"/>
                                      <a:pt x="1725" y="13481"/>
                                      <a:pt x="1854" y="13570"/>
                                    </a:cubicBezTo>
                                    <a:cubicBezTo>
                                      <a:pt x="1983" y="13658"/>
                                      <a:pt x="2048" y="13792"/>
                                      <a:pt x="2091" y="13970"/>
                                    </a:cubicBezTo>
                                    <a:lnTo>
                                      <a:pt x="2716" y="13814"/>
                                    </a:lnTo>
                                    <a:cubicBezTo>
                                      <a:pt x="2651" y="13547"/>
                                      <a:pt x="2544" y="13369"/>
                                      <a:pt x="2393" y="13236"/>
                                    </a:cubicBezTo>
                                    <a:cubicBezTo>
                                      <a:pt x="2156" y="13013"/>
                                      <a:pt x="1854" y="12880"/>
                                      <a:pt x="1466" y="12880"/>
                                    </a:cubicBezTo>
                                    <a:cubicBezTo>
                                      <a:pt x="1035" y="12880"/>
                                      <a:pt x="690" y="13036"/>
                                      <a:pt x="410" y="13325"/>
                                    </a:cubicBezTo>
                                    <a:cubicBezTo>
                                      <a:pt x="151" y="13614"/>
                                      <a:pt x="0" y="14037"/>
                                      <a:pt x="0" y="14571"/>
                                    </a:cubicBezTo>
                                    <a:cubicBezTo>
                                      <a:pt x="0" y="15082"/>
                                      <a:pt x="129" y="15460"/>
                                      <a:pt x="388" y="15750"/>
                                    </a:cubicBezTo>
                                    <a:cubicBezTo>
                                      <a:pt x="647" y="16039"/>
                                      <a:pt x="992" y="16194"/>
                                      <a:pt x="1401" y="16194"/>
                                    </a:cubicBezTo>
                                    <a:cubicBezTo>
                                      <a:pt x="1725" y="16194"/>
                                      <a:pt x="2005" y="16105"/>
                                      <a:pt x="2220" y="15950"/>
                                    </a:cubicBezTo>
                                    <a:cubicBezTo>
                                      <a:pt x="2436" y="15772"/>
                                      <a:pt x="2587" y="15527"/>
                                      <a:pt x="2695" y="15171"/>
                                    </a:cubicBezTo>
                                    <a:lnTo>
                                      <a:pt x="2091" y="14971"/>
                                    </a:lnTo>
                                    <a:close/>
                                    <a:moveTo>
                                      <a:pt x="754" y="18330"/>
                                    </a:moveTo>
                                    <a:lnTo>
                                      <a:pt x="129" y="18330"/>
                                    </a:lnTo>
                                    <a:lnTo>
                                      <a:pt x="129" y="21489"/>
                                    </a:lnTo>
                                    <a:lnTo>
                                      <a:pt x="2307" y="21489"/>
                                    </a:lnTo>
                                    <a:lnTo>
                                      <a:pt x="2307" y="20955"/>
                                    </a:lnTo>
                                    <a:lnTo>
                                      <a:pt x="754" y="20955"/>
                                    </a:lnTo>
                                    <a:lnTo>
                                      <a:pt x="754" y="18330"/>
                                    </a:lnTo>
                                    <a:close/>
                                    <a:moveTo>
                                      <a:pt x="5152" y="10144"/>
                                    </a:moveTo>
                                    <a:cubicBezTo>
                                      <a:pt x="7868" y="10144"/>
                                      <a:pt x="10067" y="7875"/>
                                      <a:pt x="10067" y="5072"/>
                                    </a:cubicBezTo>
                                    <a:cubicBezTo>
                                      <a:pt x="10067" y="2269"/>
                                      <a:pt x="7868" y="0"/>
                                      <a:pt x="5152" y="0"/>
                                    </a:cubicBezTo>
                                    <a:cubicBezTo>
                                      <a:pt x="2436" y="0"/>
                                      <a:pt x="237" y="2269"/>
                                      <a:pt x="237" y="5072"/>
                                    </a:cubicBezTo>
                                    <a:cubicBezTo>
                                      <a:pt x="259" y="7875"/>
                                      <a:pt x="2457" y="10144"/>
                                      <a:pt x="5152" y="10144"/>
                                    </a:cubicBezTo>
                                    <a:close/>
                                    <a:moveTo>
                                      <a:pt x="5152" y="2091"/>
                                    </a:moveTo>
                                    <a:cubicBezTo>
                                      <a:pt x="6747" y="2091"/>
                                      <a:pt x="8041" y="3426"/>
                                      <a:pt x="8041" y="5072"/>
                                    </a:cubicBezTo>
                                    <a:cubicBezTo>
                                      <a:pt x="8041" y="6718"/>
                                      <a:pt x="6747" y="8053"/>
                                      <a:pt x="5152" y="8053"/>
                                    </a:cubicBezTo>
                                    <a:cubicBezTo>
                                      <a:pt x="3557" y="8053"/>
                                      <a:pt x="2263" y="6718"/>
                                      <a:pt x="2263" y="5072"/>
                                    </a:cubicBezTo>
                                    <a:cubicBezTo>
                                      <a:pt x="2263" y="3426"/>
                                      <a:pt x="3557" y="2091"/>
                                      <a:pt x="5152" y="2091"/>
                                    </a:cubicBezTo>
                                    <a:close/>
                                    <a:moveTo>
                                      <a:pt x="10822" y="14949"/>
                                    </a:moveTo>
                                    <a:lnTo>
                                      <a:pt x="11231" y="14949"/>
                                    </a:lnTo>
                                    <a:cubicBezTo>
                                      <a:pt x="11511" y="14949"/>
                                      <a:pt x="11727" y="14926"/>
                                      <a:pt x="11878" y="14904"/>
                                    </a:cubicBezTo>
                                    <a:cubicBezTo>
                                      <a:pt x="11986" y="14882"/>
                                      <a:pt x="12093" y="14837"/>
                                      <a:pt x="12201" y="14749"/>
                                    </a:cubicBezTo>
                                    <a:cubicBezTo>
                                      <a:pt x="12309" y="14682"/>
                                      <a:pt x="12395" y="14571"/>
                                      <a:pt x="12460" y="14437"/>
                                    </a:cubicBezTo>
                                    <a:cubicBezTo>
                                      <a:pt x="12525" y="14304"/>
                                      <a:pt x="12568" y="14148"/>
                                      <a:pt x="12568" y="13948"/>
                                    </a:cubicBezTo>
                                    <a:cubicBezTo>
                                      <a:pt x="12568" y="13703"/>
                                      <a:pt x="12503" y="13481"/>
                                      <a:pt x="12395" y="13325"/>
                                    </a:cubicBezTo>
                                    <a:cubicBezTo>
                                      <a:pt x="12266" y="13169"/>
                                      <a:pt x="12137" y="13058"/>
                                      <a:pt x="11943" y="13013"/>
                                    </a:cubicBezTo>
                                    <a:cubicBezTo>
                                      <a:pt x="11835" y="12991"/>
                                      <a:pt x="11576" y="12969"/>
                                      <a:pt x="11210" y="12969"/>
                                    </a:cubicBezTo>
                                    <a:lnTo>
                                      <a:pt x="10196" y="12969"/>
                                    </a:lnTo>
                                    <a:lnTo>
                                      <a:pt x="10196" y="16172"/>
                                    </a:lnTo>
                                    <a:lnTo>
                                      <a:pt x="10822" y="16172"/>
                                    </a:lnTo>
                                    <a:lnTo>
                                      <a:pt x="10822" y="14949"/>
                                    </a:lnTo>
                                    <a:close/>
                                    <a:moveTo>
                                      <a:pt x="10822" y="13503"/>
                                    </a:moveTo>
                                    <a:lnTo>
                                      <a:pt x="11123" y="13503"/>
                                    </a:lnTo>
                                    <a:cubicBezTo>
                                      <a:pt x="11339" y="13503"/>
                                      <a:pt x="11490" y="13503"/>
                                      <a:pt x="11576" y="13525"/>
                                    </a:cubicBezTo>
                                    <a:cubicBezTo>
                                      <a:pt x="11684" y="13547"/>
                                      <a:pt x="11770" y="13592"/>
                                      <a:pt x="11835" y="13658"/>
                                    </a:cubicBezTo>
                                    <a:cubicBezTo>
                                      <a:pt x="11899" y="13725"/>
                                      <a:pt x="11943" y="13836"/>
                                      <a:pt x="11943" y="13948"/>
                                    </a:cubicBezTo>
                                    <a:cubicBezTo>
                                      <a:pt x="11943" y="14037"/>
                                      <a:pt x="11921" y="14126"/>
                                      <a:pt x="11878" y="14192"/>
                                    </a:cubicBezTo>
                                    <a:cubicBezTo>
                                      <a:pt x="11835" y="14259"/>
                                      <a:pt x="11770" y="14326"/>
                                      <a:pt x="11684" y="14348"/>
                                    </a:cubicBezTo>
                                    <a:cubicBezTo>
                                      <a:pt x="11598" y="14370"/>
                                      <a:pt x="11447" y="14393"/>
                                      <a:pt x="11188" y="14393"/>
                                    </a:cubicBezTo>
                                    <a:lnTo>
                                      <a:pt x="10843" y="14393"/>
                                    </a:lnTo>
                                    <a:lnTo>
                                      <a:pt x="10843" y="13503"/>
                                    </a:lnTo>
                                    <a:close/>
                                    <a:moveTo>
                                      <a:pt x="7566" y="20332"/>
                                    </a:moveTo>
                                    <a:lnTo>
                                      <a:pt x="8278" y="20332"/>
                                    </a:lnTo>
                                    <a:lnTo>
                                      <a:pt x="8278" y="20732"/>
                                    </a:lnTo>
                                    <a:cubicBezTo>
                                      <a:pt x="8192" y="20799"/>
                                      <a:pt x="8062" y="20866"/>
                                      <a:pt x="7933" y="20933"/>
                                    </a:cubicBezTo>
                                    <a:cubicBezTo>
                                      <a:pt x="7804" y="20977"/>
                                      <a:pt x="7674" y="21022"/>
                                      <a:pt x="7545" y="21022"/>
                                    </a:cubicBezTo>
                                    <a:cubicBezTo>
                                      <a:pt x="7286" y="21022"/>
                                      <a:pt x="7071" y="20933"/>
                                      <a:pt x="6898" y="20732"/>
                                    </a:cubicBezTo>
                                    <a:cubicBezTo>
                                      <a:pt x="6726" y="20532"/>
                                      <a:pt x="6661" y="20265"/>
                                      <a:pt x="6661" y="19887"/>
                                    </a:cubicBezTo>
                                    <a:cubicBezTo>
                                      <a:pt x="6661" y="19531"/>
                                      <a:pt x="6747" y="19264"/>
                                      <a:pt x="6898" y="19086"/>
                                    </a:cubicBezTo>
                                    <a:cubicBezTo>
                                      <a:pt x="7049" y="18908"/>
                                      <a:pt x="7286" y="18819"/>
                                      <a:pt x="7545" y="18819"/>
                                    </a:cubicBezTo>
                                    <a:cubicBezTo>
                                      <a:pt x="7717" y="18819"/>
                                      <a:pt x="7868" y="18864"/>
                                      <a:pt x="7998" y="18953"/>
                                    </a:cubicBezTo>
                                    <a:cubicBezTo>
                                      <a:pt x="8127" y="19042"/>
                                      <a:pt x="8192" y="19175"/>
                                      <a:pt x="8235" y="19331"/>
                                    </a:cubicBezTo>
                                    <a:lnTo>
                                      <a:pt x="8860" y="19220"/>
                                    </a:lnTo>
                                    <a:cubicBezTo>
                                      <a:pt x="8795" y="18931"/>
                                      <a:pt x="8666" y="18686"/>
                                      <a:pt x="8450" y="18530"/>
                                    </a:cubicBezTo>
                                    <a:cubicBezTo>
                                      <a:pt x="8235" y="18374"/>
                                      <a:pt x="7933" y="18285"/>
                                      <a:pt x="7545" y="18285"/>
                                    </a:cubicBezTo>
                                    <a:cubicBezTo>
                                      <a:pt x="7243" y="18285"/>
                                      <a:pt x="7006" y="18330"/>
                                      <a:pt x="6812" y="18441"/>
                                    </a:cubicBezTo>
                                    <a:cubicBezTo>
                                      <a:pt x="6553" y="18575"/>
                                      <a:pt x="6359" y="18775"/>
                                      <a:pt x="6208" y="19042"/>
                                    </a:cubicBezTo>
                                    <a:cubicBezTo>
                                      <a:pt x="6057" y="19309"/>
                                      <a:pt x="6014" y="19598"/>
                                      <a:pt x="6014" y="19932"/>
                                    </a:cubicBezTo>
                                    <a:cubicBezTo>
                                      <a:pt x="6014" y="20243"/>
                                      <a:pt x="6079" y="20532"/>
                                      <a:pt x="6187" y="20777"/>
                                    </a:cubicBezTo>
                                    <a:cubicBezTo>
                                      <a:pt x="6316" y="21044"/>
                                      <a:pt x="6489" y="21244"/>
                                      <a:pt x="6726" y="21378"/>
                                    </a:cubicBezTo>
                                    <a:cubicBezTo>
                                      <a:pt x="6963" y="21511"/>
                                      <a:pt x="7243" y="21578"/>
                                      <a:pt x="7566" y="21578"/>
                                    </a:cubicBezTo>
                                    <a:cubicBezTo>
                                      <a:pt x="7825" y="21578"/>
                                      <a:pt x="8062" y="21533"/>
                                      <a:pt x="8321" y="21422"/>
                                    </a:cubicBezTo>
                                    <a:cubicBezTo>
                                      <a:pt x="8580" y="21333"/>
                                      <a:pt x="8752" y="21200"/>
                                      <a:pt x="8881" y="21066"/>
                                    </a:cubicBezTo>
                                    <a:lnTo>
                                      <a:pt x="8881" y="19798"/>
                                    </a:lnTo>
                                    <a:lnTo>
                                      <a:pt x="7545" y="19798"/>
                                    </a:lnTo>
                                    <a:lnTo>
                                      <a:pt x="7545" y="20332"/>
                                    </a:lnTo>
                                    <a:close/>
                                    <a:moveTo>
                                      <a:pt x="13646" y="12947"/>
                                    </a:moveTo>
                                    <a:lnTo>
                                      <a:pt x="12438" y="16150"/>
                                    </a:lnTo>
                                    <a:lnTo>
                                      <a:pt x="13107" y="16150"/>
                                    </a:lnTo>
                                    <a:lnTo>
                                      <a:pt x="13365" y="15416"/>
                                    </a:lnTo>
                                    <a:lnTo>
                                      <a:pt x="14594" y="15416"/>
                                    </a:lnTo>
                                    <a:lnTo>
                                      <a:pt x="14874" y="16150"/>
                                    </a:lnTo>
                                    <a:lnTo>
                                      <a:pt x="15564" y="16150"/>
                                    </a:lnTo>
                                    <a:lnTo>
                                      <a:pt x="14314" y="12947"/>
                                    </a:lnTo>
                                    <a:lnTo>
                                      <a:pt x="13646" y="12947"/>
                                    </a:lnTo>
                                    <a:close/>
                                    <a:moveTo>
                                      <a:pt x="13559" y="14882"/>
                                    </a:moveTo>
                                    <a:lnTo>
                                      <a:pt x="13969" y="13703"/>
                                    </a:lnTo>
                                    <a:lnTo>
                                      <a:pt x="14400" y="14882"/>
                                    </a:lnTo>
                                    <a:lnTo>
                                      <a:pt x="13559" y="14882"/>
                                    </a:lnTo>
                                    <a:close/>
                                    <a:moveTo>
                                      <a:pt x="17763" y="15082"/>
                                    </a:moveTo>
                                    <a:lnTo>
                                      <a:pt x="16491" y="12947"/>
                                    </a:lnTo>
                                    <a:lnTo>
                                      <a:pt x="15887" y="12947"/>
                                    </a:lnTo>
                                    <a:lnTo>
                                      <a:pt x="15887" y="16150"/>
                                    </a:lnTo>
                                    <a:lnTo>
                                      <a:pt x="16469" y="16150"/>
                                    </a:lnTo>
                                    <a:lnTo>
                                      <a:pt x="16469" y="14059"/>
                                    </a:lnTo>
                                    <a:lnTo>
                                      <a:pt x="17720" y="16150"/>
                                    </a:lnTo>
                                    <a:lnTo>
                                      <a:pt x="18345" y="16150"/>
                                    </a:lnTo>
                                    <a:lnTo>
                                      <a:pt x="18345" y="12947"/>
                                    </a:lnTo>
                                    <a:lnTo>
                                      <a:pt x="17763" y="12947"/>
                                    </a:lnTo>
                                    <a:lnTo>
                                      <a:pt x="17763" y="15082"/>
                                    </a:lnTo>
                                    <a:close/>
                                    <a:moveTo>
                                      <a:pt x="4117" y="18263"/>
                                    </a:moveTo>
                                    <a:cubicBezTo>
                                      <a:pt x="3859" y="18263"/>
                                      <a:pt x="3643" y="18308"/>
                                      <a:pt x="3449" y="18397"/>
                                    </a:cubicBezTo>
                                    <a:cubicBezTo>
                                      <a:pt x="3298" y="18463"/>
                                      <a:pt x="3169" y="18552"/>
                                      <a:pt x="3040" y="18686"/>
                                    </a:cubicBezTo>
                                    <a:cubicBezTo>
                                      <a:pt x="2910" y="18819"/>
                                      <a:pt x="2824" y="18953"/>
                                      <a:pt x="2759" y="19131"/>
                                    </a:cubicBezTo>
                                    <a:cubicBezTo>
                                      <a:pt x="2673" y="19353"/>
                                      <a:pt x="2608" y="19620"/>
                                      <a:pt x="2608" y="19954"/>
                                    </a:cubicBezTo>
                                    <a:cubicBezTo>
                                      <a:pt x="2608" y="20466"/>
                                      <a:pt x="2738" y="20866"/>
                                      <a:pt x="3018" y="21155"/>
                                    </a:cubicBezTo>
                                    <a:cubicBezTo>
                                      <a:pt x="3298" y="21444"/>
                                      <a:pt x="3665" y="21600"/>
                                      <a:pt x="4117" y="21600"/>
                                    </a:cubicBezTo>
                                    <a:cubicBezTo>
                                      <a:pt x="4570" y="21600"/>
                                      <a:pt x="4937" y="21444"/>
                                      <a:pt x="5217" y="21155"/>
                                    </a:cubicBezTo>
                                    <a:cubicBezTo>
                                      <a:pt x="5497" y="20866"/>
                                      <a:pt x="5626" y="20465"/>
                                      <a:pt x="5626" y="19954"/>
                                    </a:cubicBezTo>
                                    <a:cubicBezTo>
                                      <a:pt x="5626" y="19442"/>
                                      <a:pt x="5497" y="19020"/>
                                      <a:pt x="5217" y="18730"/>
                                    </a:cubicBezTo>
                                    <a:cubicBezTo>
                                      <a:pt x="4937" y="18397"/>
                                      <a:pt x="4570" y="18263"/>
                                      <a:pt x="4117" y="18263"/>
                                    </a:cubicBezTo>
                                    <a:close/>
                                    <a:moveTo>
                                      <a:pt x="4743" y="20732"/>
                                    </a:moveTo>
                                    <a:cubicBezTo>
                                      <a:pt x="4592" y="20910"/>
                                      <a:pt x="4376" y="20999"/>
                                      <a:pt x="4139" y="20999"/>
                                    </a:cubicBezTo>
                                    <a:cubicBezTo>
                                      <a:pt x="3902" y="20999"/>
                                      <a:pt x="3686" y="20910"/>
                                      <a:pt x="3514" y="20710"/>
                                    </a:cubicBezTo>
                                    <a:cubicBezTo>
                                      <a:pt x="3341" y="20510"/>
                                      <a:pt x="3277" y="20243"/>
                                      <a:pt x="3277" y="19887"/>
                                    </a:cubicBezTo>
                                    <a:cubicBezTo>
                                      <a:pt x="3277" y="19509"/>
                                      <a:pt x="3363" y="19242"/>
                                      <a:pt x="3514" y="19064"/>
                                    </a:cubicBezTo>
                                    <a:cubicBezTo>
                                      <a:pt x="3665" y="18886"/>
                                      <a:pt x="3880" y="18797"/>
                                      <a:pt x="4139" y="18797"/>
                                    </a:cubicBezTo>
                                    <a:cubicBezTo>
                                      <a:pt x="4398" y="18797"/>
                                      <a:pt x="4613" y="18886"/>
                                      <a:pt x="4764" y="19064"/>
                                    </a:cubicBezTo>
                                    <a:cubicBezTo>
                                      <a:pt x="4915" y="19242"/>
                                      <a:pt x="5001" y="19509"/>
                                      <a:pt x="5001" y="19887"/>
                                    </a:cubicBezTo>
                                    <a:cubicBezTo>
                                      <a:pt x="4980" y="20265"/>
                                      <a:pt x="4893" y="20554"/>
                                      <a:pt x="4743" y="20732"/>
                                    </a:cubicBezTo>
                                    <a:close/>
                                    <a:moveTo>
                                      <a:pt x="20867" y="12947"/>
                                    </a:moveTo>
                                    <a:lnTo>
                                      <a:pt x="20156" y="14215"/>
                                    </a:lnTo>
                                    <a:lnTo>
                                      <a:pt x="19423" y="12947"/>
                                    </a:lnTo>
                                    <a:lnTo>
                                      <a:pt x="18690" y="12947"/>
                                    </a:lnTo>
                                    <a:lnTo>
                                      <a:pt x="19832" y="14793"/>
                                    </a:lnTo>
                                    <a:lnTo>
                                      <a:pt x="19832" y="16128"/>
                                    </a:lnTo>
                                    <a:lnTo>
                                      <a:pt x="20457" y="16128"/>
                                    </a:lnTo>
                                    <a:lnTo>
                                      <a:pt x="20457" y="14793"/>
                                    </a:lnTo>
                                    <a:lnTo>
                                      <a:pt x="21600" y="12947"/>
                                    </a:lnTo>
                                    <a:lnTo>
                                      <a:pt x="20867" y="12947"/>
                                    </a:lnTo>
                                    <a:close/>
                                    <a:moveTo>
                                      <a:pt x="5691" y="13347"/>
                                    </a:moveTo>
                                    <a:cubicBezTo>
                                      <a:pt x="5411" y="13058"/>
                                      <a:pt x="5044" y="12902"/>
                                      <a:pt x="4592" y="12902"/>
                                    </a:cubicBezTo>
                                    <a:cubicBezTo>
                                      <a:pt x="4333" y="12902"/>
                                      <a:pt x="4117" y="12947"/>
                                      <a:pt x="3923" y="13036"/>
                                    </a:cubicBezTo>
                                    <a:cubicBezTo>
                                      <a:pt x="3772" y="13102"/>
                                      <a:pt x="3643" y="13191"/>
                                      <a:pt x="3514" y="13325"/>
                                    </a:cubicBezTo>
                                    <a:cubicBezTo>
                                      <a:pt x="3384" y="13458"/>
                                      <a:pt x="3298" y="13592"/>
                                      <a:pt x="3234" y="13770"/>
                                    </a:cubicBezTo>
                                    <a:cubicBezTo>
                                      <a:pt x="3147" y="13992"/>
                                      <a:pt x="3083" y="14259"/>
                                      <a:pt x="3083" y="14593"/>
                                    </a:cubicBezTo>
                                    <a:cubicBezTo>
                                      <a:pt x="3083" y="15104"/>
                                      <a:pt x="3212" y="15505"/>
                                      <a:pt x="3492" y="15794"/>
                                    </a:cubicBezTo>
                                    <a:cubicBezTo>
                                      <a:pt x="3772" y="16083"/>
                                      <a:pt x="4139" y="16239"/>
                                      <a:pt x="4592" y="16239"/>
                                    </a:cubicBezTo>
                                    <a:cubicBezTo>
                                      <a:pt x="5044" y="16239"/>
                                      <a:pt x="5411" y="16083"/>
                                      <a:pt x="5691" y="15794"/>
                                    </a:cubicBezTo>
                                    <a:cubicBezTo>
                                      <a:pt x="5971" y="15505"/>
                                      <a:pt x="6101" y="15104"/>
                                      <a:pt x="6101" y="14593"/>
                                    </a:cubicBezTo>
                                    <a:cubicBezTo>
                                      <a:pt x="6101" y="14037"/>
                                      <a:pt x="5971" y="13636"/>
                                      <a:pt x="5691" y="13347"/>
                                    </a:cubicBezTo>
                                    <a:close/>
                                    <a:moveTo>
                                      <a:pt x="5217" y="15371"/>
                                    </a:moveTo>
                                    <a:cubicBezTo>
                                      <a:pt x="5066" y="15549"/>
                                      <a:pt x="4850" y="15638"/>
                                      <a:pt x="4613" y="15638"/>
                                    </a:cubicBezTo>
                                    <a:cubicBezTo>
                                      <a:pt x="4376" y="15638"/>
                                      <a:pt x="4160" y="15549"/>
                                      <a:pt x="3988" y="15349"/>
                                    </a:cubicBezTo>
                                    <a:cubicBezTo>
                                      <a:pt x="3816" y="15149"/>
                                      <a:pt x="3751" y="14882"/>
                                      <a:pt x="3751" y="14526"/>
                                    </a:cubicBezTo>
                                    <a:cubicBezTo>
                                      <a:pt x="3751" y="14148"/>
                                      <a:pt x="3837" y="13881"/>
                                      <a:pt x="3988" y="13703"/>
                                    </a:cubicBezTo>
                                    <a:cubicBezTo>
                                      <a:pt x="4139" y="13525"/>
                                      <a:pt x="4354" y="13436"/>
                                      <a:pt x="4613" y="13436"/>
                                    </a:cubicBezTo>
                                    <a:cubicBezTo>
                                      <a:pt x="4872" y="13436"/>
                                      <a:pt x="5087" y="13525"/>
                                      <a:pt x="5238" y="13703"/>
                                    </a:cubicBezTo>
                                    <a:cubicBezTo>
                                      <a:pt x="5389" y="13881"/>
                                      <a:pt x="5475" y="14148"/>
                                      <a:pt x="5475" y="14526"/>
                                    </a:cubicBezTo>
                                    <a:cubicBezTo>
                                      <a:pt x="5454" y="14904"/>
                                      <a:pt x="5389" y="15193"/>
                                      <a:pt x="5217" y="15371"/>
                                    </a:cubicBezTo>
                                    <a:close/>
                                    <a:moveTo>
                                      <a:pt x="9571" y="16150"/>
                                    </a:moveTo>
                                    <a:lnTo>
                                      <a:pt x="9571" y="12947"/>
                                    </a:lnTo>
                                    <a:lnTo>
                                      <a:pt x="8644" y="12947"/>
                                    </a:lnTo>
                                    <a:lnTo>
                                      <a:pt x="8084" y="15127"/>
                                    </a:lnTo>
                                    <a:lnTo>
                                      <a:pt x="7523" y="12947"/>
                                    </a:lnTo>
                                    <a:lnTo>
                                      <a:pt x="6596" y="12947"/>
                                    </a:lnTo>
                                    <a:lnTo>
                                      <a:pt x="6596" y="16150"/>
                                    </a:lnTo>
                                    <a:lnTo>
                                      <a:pt x="7178" y="16150"/>
                                    </a:lnTo>
                                    <a:lnTo>
                                      <a:pt x="7178" y="13636"/>
                                    </a:lnTo>
                                    <a:lnTo>
                                      <a:pt x="7782" y="16150"/>
                                    </a:lnTo>
                                    <a:lnTo>
                                      <a:pt x="8386" y="16150"/>
                                    </a:lnTo>
                                    <a:lnTo>
                                      <a:pt x="9011" y="13636"/>
                                    </a:lnTo>
                                    <a:lnTo>
                                      <a:pt x="9011" y="16150"/>
                                    </a:lnTo>
                                    <a:lnTo>
                                      <a:pt x="9571" y="16150"/>
                                    </a:lnTo>
                                    <a:close/>
                                    <a:moveTo>
                                      <a:pt x="10843" y="18263"/>
                                    </a:moveTo>
                                    <a:cubicBezTo>
                                      <a:pt x="10584" y="18263"/>
                                      <a:pt x="10369" y="18308"/>
                                      <a:pt x="10175" y="18397"/>
                                    </a:cubicBezTo>
                                    <a:cubicBezTo>
                                      <a:pt x="10024" y="18463"/>
                                      <a:pt x="9895" y="18552"/>
                                      <a:pt x="9765" y="18686"/>
                                    </a:cubicBezTo>
                                    <a:cubicBezTo>
                                      <a:pt x="9636" y="18819"/>
                                      <a:pt x="9550" y="18953"/>
                                      <a:pt x="9485" y="19131"/>
                                    </a:cubicBezTo>
                                    <a:cubicBezTo>
                                      <a:pt x="9399" y="19353"/>
                                      <a:pt x="9334" y="19620"/>
                                      <a:pt x="9334" y="19954"/>
                                    </a:cubicBezTo>
                                    <a:cubicBezTo>
                                      <a:pt x="9334" y="20466"/>
                                      <a:pt x="9463" y="20866"/>
                                      <a:pt x="9744" y="21155"/>
                                    </a:cubicBezTo>
                                    <a:cubicBezTo>
                                      <a:pt x="10024" y="21444"/>
                                      <a:pt x="10390" y="21600"/>
                                      <a:pt x="10843" y="21600"/>
                                    </a:cubicBezTo>
                                    <a:cubicBezTo>
                                      <a:pt x="11296" y="21600"/>
                                      <a:pt x="11662" y="21444"/>
                                      <a:pt x="11943" y="21155"/>
                                    </a:cubicBezTo>
                                    <a:cubicBezTo>
                                      <a:pt x="12223" y="20866"/>
                                      <a:pt x="12352" y="20465"/>
                                      <a:pt x="12352" y="19954"/>
                                    </a:cubicBezTo>
                                    <a:cubicBezTo>
                                      <a:pt x="12352" y="19442"/>
                                      <a:pt x="12223" y="19020"/>
                                      <a:pt x="11943" y="18730"/>
                                    </a:cubicBezTo>
                                    <a:cubicBezTo>
                                      <a:pt x="11662" y="18397"/>
                                      <a:pt x="11317" y="18263"/>
                                      <a:pt x="10843" y="18263"/>
                                    </a:cubicBezTo>
                                    <a:close/>
                                    <a:moveTo>
                                      <a:pt x="11468" y="20732"/>
                                    </a:moveTo>
                                    <a:cubicBezTo>
                                      <a:pt x="11317" y="20910"/>
                                      <a:pt x="11102" y="20999"/>
                                      <a:pt x="10865" y="20999"/>
                                    </a:cubicBezTo>
                                    <a:cubicBezTo>
                                      <a:pt x="10628" y="20999"/>
                                      <a:pt x="10412" y="20910"/>
                                      <a:pt x="10240" y="20710"/>
                                    </a:cubicBezTo>
                                    <a:cubicBezTo>
                                      <a:pt x="10067" y="20510"/>
                                      <a:pt x="10002" y="20243"/>
                                      <a:pt x="10002" y="19887"/>
                                    </a:cubicBezTo>
                                    <a:cubicBezTo>
                                      <a:pt x="10002" y="19509"/>
                                      <a:pt x="10089" y="19242"/>
                                      <a:pt x="10240" y="19064"/>
                                    </a:cubicBezTo>
                                    <a:cubicBezTo>
                                      <a:pt x="10390" y="18886"/>
                                      <a:pt x="10606" y="18797"/>
                                      <a:pt x="10865" y="18797"/>
                                    </a:cubicBezTo>
                                    <a:cubicBezTo>
                                      <a:pt x="11123" y="18797"/>
                                      <a:pt x="11339" y="18886"/>
                                      <a:pt x="11490" y="19064"/>
                                    </a:cubicBezTo>
                                    <a:cubicBezTo>
                                      <a:pt x="11641" y="19242"/>
                                      <a:pt x="11727" y="19509"/>
                                      <a:pt x="11727" y="19887"/>
                                    </a:cubicBezTo>
                                    <a:cubicBezTo>
                                      <a:pt x="11705" y="20265"/>
                                      <a:pt x="11641" y="20554"/>
                                      <a:pt x="11468" y="2073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04C900" id="Shape" o:spid="_x0000_s1026" alt="logo placeholder" style="width:100.2pt;height:9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" path="m2091,14971v-43,245,-129,400,-259,512c1703,15594,1574,15638,1401,15638v-215,,-409,-89,-539,-267c711,15193,647,14904,647,14504v,-378,64,-645,215,-823c1013,13503,1186,13436,1423,13436v172,,302,45,431,134c1983,13658,2048,13792,2091,13970r625,-156c2651,13547,2544,13369,2393,13236v-237,-223,-539,-356,-927,-356c1035,12880,690,13036,410,13325,151,13614,,14037,,14571v,511,129,889,388,1179c647,16039,992,16194,1401,16194v324,,604,-89,819,-244c2436,15772,2587,15527,2695,15171r-604,-200xm754,18330r-625,l129,21489r2178,l2307,20955r-1553,l754,18330xm5152,10144v2716,,4915,-2269,4915,-5072c10067,2269,7868,,5152,,2436,,237,2269,237,5072v22,2803,2220,5072,4915,5072xm5152,2091v1595,,2889,1335,2889,2981c8041,6718,6747,8053,5152,8053,3557,8053,2263,6718,2263,5072v,-1646,1294,-2981,2889,-2981xm10822,14949r409,c11511,14949,11727,14926,11878,14904v108,-22,215,-67,323,-155c12309,14682,12395,14571,12460,14437v65,-133,108,-289,108,-489c12568,13703,12503,13481,12395,13325v-129,-156,-258,-267,-452,-312c11835,12991,11576,12969,11210,12969r-1014,l10196,16172r626,l10822,14949xm10822,13503r301,c11339,13503,11490,13503,11576,13525v108,22,194,67,259,133c11899,13725,11943,13836,11943,13948v,89,-22,178,-65,244c11835,14259,11770,14326,11684,14348v-86,22,-237,45,-496,45l10843,14393r,-890l10822,13503xm7566,20332r712,l8278,20732v-86,67,-216,134,-345,201c7804,20977,7674,21022,7545,21022v-259,,-474,-89,-647,-290c6726,20532,6661,20265,6661,19887v,-356,86,-623,237,-801c7049,18908,7286,18819,7545,18819v172,,323,45,453,134c8127,19042,8192,19175,8235,19331r625,-111c8795,18931,8666,18686,8450,18530v-215,-156,-517,-245,-905,-245c7243,18285,7006,18330,6812,18441v-259,134,-453,334,-604,601c6057,19309,6014,19598,6014,19932v,311,65,600,173,845c6316,21044,6489,21244,6726,21378v237,133,517,200,840,200c7825,21578,8062,21533,8321,21422v259,-89,431,-222,560,-356l8881,19798r-1336,l7545,20332r21,xm13646,12947r-1208,3203l13107,16150r258,-734l14594,15416r280,734l15564,16150,14314,12947r-668,xm13559,14882r410,-1179l14400,14882r-841,xm17763,15082l16491,12947r-604,l15887,16150r582,l16469,14059r1251,2091l18345,16150r,-3203l17763,12947r,2135xm4117,18263v-258,,-474,45,-668,134c3298,18463,3169,18552,3040,18686v-130,133,-216,267,-281,445c2673,19353,2608,19620,2608,19954v,512,130,912,410,1201c3298,21444,3665,21600,4117,21600v453,,820,-156,1100,-445c5497,20866,5626,20465,5626,19954v,-512,-129,-934,-409,-1224c4937,18397,4570,18263,4117,18263xm4743,20732v-151,178,-367,267,-604,267c3902,20999,3686,20910,3514,20710v-173,-200,-237,-467,-237,-823c3277,19509,3363,19242,3514,19064v151,-178,366,-267,625,-267c4398,18797,4613,18886,4764,19064v151,178,237,445,237,823c4980,20265,4893,20554,4743,20732xm20867,12947r-711,1268l19423,12947r-733,l19832,14793r,1335l20457,16128r,-1335l21600,12947r-733,xm5691,13347v-280,-289,-647,-445,-1099,-445c4333,12902,4117,12947,3923,13036v-151,66,-280,155,-409,289c3384,13458,3298,13592,3234,13770v-87,222,-151,489,-151,823c3083,15104,3212,15505,3492,15794v280,289,647,445,1100,445c5044,16239,5411,16083,5691,15794v280,-289,410,-690,410,-1201c6101,14037,5971,13636,5691,13347xm5217,15371v-151,178,-367,267,-604,267c4376,15638,4160,15549,3988,15349v-172,-200,-237,-467,-237,-823c3751,14148,3837,13881,3988,13703v151,-178,366,-267,625,-267c4872,13436,5087,13525,5238,13703v151,178,237,445,237,823c5454,14904,5389,15193,5217,15371xm9571,16150r,-3203l8644,12947r-560,2180l7523,12947r-927,l6596,16150r582,l7178,13636r604,2514l8386,16150r625,-2514l9011,16150r560,xm10843,18263v-259,,-474,45,-668,134c10024,18463,9895,18552,9765,18686v-129,133,-215,267,-280,445c9399,19353,9334,19620,9334,19954v,512,129,912,410,1201c10024,21444,10390,21600,10843,21600v453,,819,-156,1100,-445c12223,20866,12352,20465,12352,19954v,-512,-129,-934,-409,-1224c11662,18397,11317,18263,10843,18263xm11468,20732v-151,178,-366,267,-603,267c10628,20999,10412,20910,10240,20710v-173,-200,-238,-467,-238,-823c10002,19509,10089,19242,10240,19064v150,-178,366,-267,625,-267c11123,18797,11339,18886,11490,19064v151,178,237,445,237,823c11705,20265,11641,20554,11468,20732xe" fillcolor="white [3212]" stroked="f" strokeweight="1pt">
                      <v:stroke miterlimit="4" joinstyle="miter"/>
                      <v:path arrowok="t" o:extrusionok="f" o:connecttype="custom" o:connectlocs="636271,616585;636271,616585;636271,616585;636271,616585" o:connectangles="0,90,180,27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675" w:type="dxa"/>
          </w:tcPr>
          <w:p w14:paraId="4BDFA720" w14:textId="77777777" w:rsidR="00A602AF" w:rsidRDefault="00A602AF"/>
        </w:tc>
      </w:tr>
      <w:tr w:rsidR="00A602AF" w14:paraId="7112739C" w14:textId="77777777" w:rsidTr="00A07DCE">
        <w:trPr>
          <w:trHeight w:val="2718"/>
        </w:trPr>
        <w:tc>
          <w:tcPr>
            <w:tcW w:w="4675" w:type="dxa"/>
          </w:tcPr>
          <w:p w14:paraId="5BFE5377" w14:textId="77777777" w:rsidR="00A602AF" w:rsidRPr="00A602AF" w:rsidRDefault="003E4C77" w:rsidP="00A602AF">
            <w:pPr>
              <w:pStyle w:val="Heading2"/>
            </w:pPr>
            <w:sdt>
              <w:sdtPr>
                <w:id w:val="174931006"/>
                <w:placeholder>
                  <w:docPart w:val="635592EBDF55487BB901C0775F9B0C13"/>
                </w:placeholder>
                <w:temporary/>
                <w:showingPlcHdr/>
                <w15:appearance w15:val="hidden"/>
              </w:sdtPr>
              <w:sdtEndPr/>
              <w:sdtContent>
                <w:r w:rsidR="00A123DD" w:rsidRPr="00A602AF">
                  <w:t>COMPANY NAME</w:t>
                </w:r>
              </w:sdtContent>
            </w:sdt>
          </w:p>
          <w:p w14:paraId="46D4EB59" w14:textId="77777777" w:rsidR="00A602AF" w:rsidRPr="00A602AF" w:rsidRDefault="003E4C77" w:rsidP="00A602AF">
            <w:pPr>
              <w:pStyle w:val="Heading2"/>
            </w:pPr>
            <w:sdt>
              <w:sdtPr>
                <w:id w:val="-732775182"/>
                <w:placeholder>
                  <w:docPart w:val="C4B15D22889345A2AAD2A93D8703DC55"/>
                </w:placeholder>
                <w:temporary/>
                <w:showingPlcHdr/>
                <w15:appearance w15:val="hidden"/>
              </w:sdtPr>
              <w:sdtEndPr/>
              <w:sdtContent>
                <w:r w:rsidR="00A123DD" w:rsidRPr="00A602AF">
                  <w:t>DATE</w:t>
                </w:r>
              </w:sdtContent>
            </w:sdt>
          </w:p>
          <w:p w14:paraId="71559D7B" w14:textId="77777777" w:rsidR="00A602AF" w:rsidRDefault="003E4C77" w:rsidP="00A123DD">
            <w:pPr>
              <w:pStyle w:val="Heading2"/>
            </w:pPr>
            <w:sdt>
              <w:sdtPr>
                <w:id w:val="-1016379906"/>
                <w:placeholder>
                  <w:docPart w:val="49ED57D9BC3B4B1B8CA783B45D806C40"/>
                </w:placeholder>
                <w:temporary/>
                <w:showingPlcHdr/>
                <w15:appearance w15:val="hidden"/>
              </w:sdtPr>
              <w:sdtEndPr/>
              <w:sdtContent>
                <w:r w:rsidR="00A123DD" w:rsidRPr="00A602AF">
                  <w:t>AUTHOR</w:t>
                </w:r>
              </w:sdtContent>
            </w:sdt>
          </w:p>
        </w:tc>
        <w:tc>
          <w:tcPr>
            <w:tcW w:w="4675" w:type="dxa"/>
          </w:tcPr>
          <w:p w14:paraId="7C8763F4" w14:textId="77777777" w:rsidR="00A602AF" w:rsidRDefault="00A602AF"/>
        </w:tc>
      </w:tr>
    </w:tbl>
    <w:p w14:paraId="6BEA1E22" w14:textId="77777777" w:rsidR="00A602AF" w:rsidRDefault="00A602AF"/>
    <w:p w14:paraId="0F92DEF0" w14:textId="77777777" w:rsidR="009B2968" w:rsidRDefault="009B2968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3116"/>
        <w:gridCol w:w="1559"/>
        <w:gridCol w:w="1558"/>
        <w:gridCol w:w="3117"/>
      </w:tblGrid>
      <w:tr w:rsidR="009B2968" w14:paraId="7AAA8D1D" w14:textId="77777777" w:rsidTr="00A07DCE">
        <w:trPr>
          <w:trHeight w:val="780"/>
        </w:trPr>
        <w:tc>
          <w:tcPr>
            <w:tcW w:w="3116" w:type="dxa"/>
          </w:tcPr>
          <w:p w14:paraId="107F55E9" w14:textId="77777777" w:rsidR="009B2968" w:rsidRDefault="009B2968"/>
        </w:tc>
        <w:tc>
          <w:tcPr>
            <w:tcW w:w="3117" w:type="dxa"/>
            <w:gridSpan w:val="2"/>
          </w:tcPr>
          <w:p w14:paraId="000F9262" w14:textId="77777777" w:rsidR="009B2968" w:rsidRDefault="009B2968"/>
        </w:tc>
        <w:tc>
          <w:tcPr>
            <w:tcW w:w="3117" w:type="dxa"/>
          </w:tcPr>
          <w:p w14:paraId="706F58B2" w14:textId="77777777" w:rsidR="009B2968" w:rsidRDefault="009B2968"/>
        </w:tc>
      </w:tr>
      <w:tr w:rsidR="009B2968" w14:paraId="6E09AE1D" w14:textId="77777777" w:rsidTr="00A07DCE">
        <w:trPr>
          <w:trHeight w:val="1576"/>
        </w:trPr>
        <w:tc>
          <w:tcPr>
            <w:tcW w:w="9350" w:type="dxa"/>
            <w:gridSpan w:val="4"/>
          </w:tcPr>
          <w:p w14:paraId="7BF4811A" w14:textId="77777777" w:rsidR="009B2968" w:rsidRPr="009B2968" w:rsidRDefault="003E4C77" w:rsidP="00A123DD">
            <w:pPr>
              <w:pStyle w:val="Heading3"/>
            </w:pPr>
            <w:sdt>
              <w:sdtPr>
                <w:id w:val="-769310258"/>
                <w:placeholder>
                  <w:docPart w:val="7753B86828F14D55B102E610A41EDA2A"/>
                </w:placeholder>
                <w:temporary/>
                <w:showingPlcHdr/>
                <w15:appearance w15:val="hidden"/>
              </w:sdtPr>
              <w:sdtEndPr/>
              <w:sdtContent>
                <w:r w:rsidR="00A123DD" w:rsidRPr="009B2968">
                  <w:t>INSTRUCTION</w:t>
                </w:r>
              </w:sdtContent>
            </w:sdt>
          </w:p>
        </w:tc>
      </w:tr>
      <w:tr w:rsidR="009B2968" w14:paraId="537CD040" w14:textId="77777777" w:rsidTr="00A07DCE">
        <w:trPr>
          <w:trHeight w:val="8256"/>
        </w:trPr>
        <w:tc>
          <w:tcPr>
            <w:tcW w:w="4675" w:type="dxa"/>
            <w:gridSpan w:val="2"/>
          </w:tcPr>
          <w:p w14:paraId="04698F7E" w14:textId="77777777" w:rsidR="009B2968" w:rsidRPr="00E832AC" w:rsidRDefault="003E4C77" w:rsidP="00E832AC">
            <w:pPr>
              <w:pStyle w:val="Heading5"/>
            </w:pPr>
            <w:sdt>
              <w:sdtPr>
                <w:id w:val="-941682524"/>
                <w:placeholder>
                  <w:docPart w:val="F25CDFC88763407F93AFF1ECB04020D1"/>
                </w:placeholder>
                <w:temporary/>
                <w:showingPlcHdr/>
                <w15:appearance w15:val="hidden"/>
              </w:sdtPr>
              <w:sdtEndPr/>
              <w:sdtContent>
                <w:r w:rsidR="00A123DD" w:rsidRPr="00E832AC">
                  <w:t>HEADING</w:t>
                </w:r>
              </w:sdtContent>
            </w:sdt>
          </w:p>
          <w:p w14:paraId="60B2791D" w14:textId="77777777" w:rsidR="009B2968" w:rsidRDefault="009B2968" w:rsidP="009B2968"/>
          <w:sdt>
            <w:sdtPr>
              <w:id w:val="1137611773"/>
              <w:placeholder>
                <w:docPart w:val="BB8F92A6E064442BB80BF9F7D26A8495"/>
              </w:placeholder>
              <w:temporary/>
              <w:showingPlcHdr/>
              <w15:appearance w15:val="hidden"/>
            </w:sdtPr>
            <w:sdtEndPr/>
            <w:sdtContent>
              <w:p w14:paraId="39DD2B0C" w14:textId="77777777" w:rsidR="00A123DD" w:rsidRPr="009B2968" w:rsidRDefault="00A123DD" w:rsidP="00A123DD">
                <w:pPr>
                  <w:pStyle w:val="Text"/>
                </w:pPr>
                <w:r w:rsidRPr="009B2968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74C93935" w14:textId="77777777" w:rsidR="00A123DD" w:rsidRPr="009B2968" w:rsidRDefault="00A123DD" w:rsidP="00A123DD">
                <w:pPr>
                  <w:pStyle w:val="Text"/>
                </w:pPr>
              </w:p>
              <w:p w14:paraId="66A49BE4" w14:textId="77777777" w:rsidR="00A123DD" w:rsidRDefault="00A123DD" w:rsidP="00A123DD">
                <w:pPr>
                  <w:pStyle w:val="Text"/>
                </w:pPr>
                <w:r w:rsidRPr="009B2968"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</w:sdtContent>
          </w:sdt>
          <w:p w14:paraId="53FD5A8F" w14:textId="77777777" w:rsidR="009B2968" w:rsidRDefault="009B2968" w:rsidP="009B72D4">
            <w:pPr>
              <w:pStyle w:val="Text"/>
            </w:pPr>
          </w:p>
        </w:tc>
        <w:tc>
          <w:tcPr>
            <w:tcW w:w="4675" w:type="dxa"/>
            <w:gridSpan w:val="2"/>
            <w:vMerge w:val="restart"/>
            <w:vAlign w:val="bottom"/>
          </w:tcPr>
          <w:p w14:paraId="39880CE5" w14:textId="77777777" w:rsidR="009B2968" w:rsidRDefault="003E4C77" w:rsidP="00211CE6">
            <w:pPr>
              <w:pStyle w:val="ImageCaption"/>
            </w:pPr>
            <w:sdt>
              <w:sdtPr>
                <w:id w:val="-409551134"/>
                <w:placeholder>
                  <w:docPart w:val="927273597493476FBE274CD10B0BD1F6"/>
                </w:placeholder>
                <w:temporary/>
                <w:showingPlcHdr/>
                <w15:appearance w15:val="hidden"/>
              </w:sdtPr>
              <w:sdtEndPr/>
              <w:sdtContent>
                <w:r w:rsidR="00A123DD" w:rsidRPr="00211CE6">
                  <w:t>Lorem Ipsum is simply dummy text of the printing and typesetting industry.</w:t>
                </w:r>
              </w:sdtContent>
            </w:sdt>
          </w:p>
          <w:p w14:paraId="33638B14" w14:textId="77777777" w:rsidR="00211CE6" w:rsidRDefault="00211CE6" w:rsidP="00211CE6">
            <w:pPr>
              <w:pStyle w:val="ImageCaption"/>
              <w:jc w:val="both"/>
            </w:pPr>
          </w:p>
          <w:p w14:paraId="0CDB4899" w14:textId="77777777" w:rsidR="00211CE6" w:rsidRDefault="00211CE6" w:rsidP="00211CE6">
            <w:pPr>
              <w:pStyle w:val="ImageCaption"/>
            </w:pPr>
            <w:r w:rsidRPr="00E44B70">
              <w:rPr>
                <w:noProof/>
                <w:lang w:eastAsia="en-AU"/>
              </w:rPr>
              <w:drawing>
                <wp:inline distT="0" distB="0" distL="0" distR="0" wp14:anchorId="7ACA2AEE" wp14:editId="38DDF26F">
                  <wp:extent cx="2781300" cy="4368800"/>
                  <wp:effectExtent l="0" t="0" r="0" b="0"/>
                  <wp:docPr id="7" name="Picture 7" descr="watering c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436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968" w14:paraId="1CABF470" w14:textId="77777777" w:rsidTr="00A07DCE">
        <w:trPr>
          <w:trHeight w:val="2750"/>
        </w:trPr>
        <w:tc>
          <w:tcPr>
            <w:tcW w:w="4675" w:type="dxa"/>
            <w:gridSpan w:val="2"/>
            <w:vAlign w:val="center"/>
          </w:tcPr>
          <w:p w14:paraId="764E09B4" w14:textId="77777777" w:rsidR="009B2968" w:rsidRDefault="00211CE6" w:rsidP="009B2968">
            <w:r w:rsidRPr="00E44B70">
              <w:rPr>
                <w:noProof/>
                <w:lang w:eastAsia="en-AU"/>
              </w:rPr>
              <mc:AlternateContent>
                <mc:Choice Requires="wps">
                  <w:drawing>
                    <wp:inline distT="0" distB="0" distL="0" distR="0" wp14:anchorId="35AA5D79" wp14:editId="63D0B9EE">
                      <wp:extent cx="1272541" cy="1233170"/>
                      <wp:effectExtent l="0" t="0" r="0" b="0"/>
                      <wp:docPr id="8" name="Shape" descr="logo placehol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2541" cy="123317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2091" y="14971"/>
                                    </a:moveTo>
                                    <a:cubicBezTo>
                                      <a:pt x="2048" y="15216"/>
                                      <a:pt x="1962" y="15371"/>
                                      <a:pt x="1832" y="15483"/>
                                    </a:cubicBezTo>
                                    <a:cubicBezTo>
                                      <a:pt x="1703" y="15594"/>
                                      <a:pt x="1574" y="15638"/>
                                      <a:pt x="1401" y="15638"/>
                                    </a:cubicBezTo>
                                    <a:cubicBezTo>
                                      <a:pt x="1186" y="15638"/>
                                      <a:pt x="992" y="15549"/>
                                      <a:pt x="862" y="15371"/>
                                    </a:cubicBezTo>
                                    <a:cubicBezTo>
                                      <a:pt x="711" y="15193"/>
                                      <a:pt x="647" y="14904"/>
                                      <a:pt x="647" y="14504"/>
                                    </a:cubicBezTo>
                                    <a:cubicBezTo>
                                      <a:pt x="647" y="14126"/>
                                      <a:pt x="711" y="13859"/>
                                      <a:pt x="862" y="13681"/>
                                    </a:cubicBezTo>
                                    <a:cubicBezTo>
                                      <a:pt x="1013" y="13503"/>
                                      <a:pt x="1186" y="13436"/>
                                      <a:pt x="1423" y="13436"/>
                                    </a:cubicBezTo>
                                    <a:cubicBezTo>
                                      <a:pt x="1595" y="13436"/>
                                      <a:pt x="1725" y="13481"/>
                                      <a:pt x="1854" y="13570"/>
                                    </a:cubicBezTo>
                                    <a:cubicBezTo>
                                      <a:pt x="1983" y="13658"/>
                                      <a:pt x="2048" y="13792"/>
                                      <a:pt x="2091" y="13970"/>
                                    </a:cubicBezTo>
                                    <a:lnTo>
                                      <a:pt x="2716" y="13814"/>
                                    </a:lnTo>
                                    <a:cubicBezTo>
                                      <a:pt x="2651" y="13547"/>
                                      <a:pt x="2544" y="13369"/>
                                      <a:pt x="2393" y="13236"/>
                                    </a:cubicBezTo>
                                    <a:cubicBezTo>
                                      <a:pt x="2156" y="13013"/>
                                      <a:pt x="1854" y="12880"/>
                                      <a:pt x="1466" y="12880"/>
                                    </a:cubicBezTo>
                                    <a:cubicBezTo>
                                      <a:pt x="1035" y="12880"/>
                                      <a:pt x="690" y="13036"/>
                                      <a:pt x="410" y="13325"/>
                                    </a:cubicBezTo>
                                    <a:cubicBezTo>
                                      <a:pt x="151" y="13614"/>
                                      <a:pt x="0" y="14037"/>
                                      <a:pt x="0" y="14571"/>
                                    </a:cubicBezTo>
                                    <a:cubicBezTo>
                                      <a:pt x="0" y="15082"/>
                                      <a:pt x="129" y="15460"/>
                                      <a:pt x="388" y="15750"/>
                                    </a:cubicBezTo>
                                    <a:cubicBezTo>
                                      <a:pt x="647" y="16039"/>
                                      <a:pt x="992" y="16194"/>
                                      <a:pt x="1401" y="16194"/>
                                    </a:cubicBezTo>
                                    <a:cubicBezTo>
                                      <a:pt x="1725" y="16194"/>
                                      <a:pt x="2005" y="16105"/>
                                      <a:pt x="2220" y="15950"/>
                                    </a:cubicBezTo>
                                    <a:cubicBezTo>
                                      <a:pt x="2436" y="15772"/>
                                      <a:pt x="2587" y="15527"/>
                                      <a:pt x="2695" y="15171"/>
                                    </a:cubicBezTo>
                                    <a:lnTo>
                                      <a:pt x="2091" y="14971"/>
                                    </a:lnTo>
                                    <a:close/>
                                    <a:moveTo>
                                      <a:pt x="754" y="18330"/>
                                    </a:moveTo>
                                    <a:lnTo>
                                      <a:pt x="129" y="18330"/>
                                    </a:lnTo>
                                    <a:lnTo>
                                      <a:pt x="129" y="21489"/>
                                    </a:lnTo>
                                    <a:lnTo>
                                      <a:pt x="2307" y="21489"/>
                                    </a:lnTo>
                                    <a:lnTo>
                                      <a:pt x="2307" y="20955"/>
                                    </a:lnTo>
                                    <a:lnTo>
                                      <a:pt x="754" y="20955"/>
                                    </a:lnTo>
                                    <a:lnTo>
                                      <a:pt x="754" y="18330"/>
                                    </a:lnTo>
                                    <a:close/>
                                    <a:moveTo>
                                      <a:pt x="5152" y="10144"/>
                                    </a:moveTo>
                                    <a:cubicBezTo>
                                      <a:pt x="7868" y="10144"/>
                                      <a:pt x="10067" y="7875"/>
                                      <a:pt x="10067" y="5072"/>
                                    </a:cubicBezTo>
                                    <a:cubicBezTo>
                                      <a:pt x="10067" y="2269"/>
                                      <a:pt x="7868" y="0"/>
                                      <a:pt x="5152" y="0"/>
                                    </a:cubicBezTo>
                                    <a:cubicBezTo>
                                      <a:pt x="2436" y="0"/>
                                      <a:pt x="237" y="2269"/>
                                      <a:pt x="237" y="5072"/>
                                    </a:cubicBezTo>
                                    <a:cubicBezTo>
                                      <a:pt x="259" y="7875"/>
                                      <a:pt x="2457" y="10144"/>
                                      <a:pt x="5152" y="10144"/>
                                    </a:cubicBezTo>
                                    <a:close/>
                                    <a:moveTo>
                                      <a:pt x="5152" y="2091"/>
                                    </a:moveTo>
                                    <a:cubicBezTo>
                                      <a:pt x="6747" y="2091"/>
                                      <a:pt x="8041" y="3426"/>
                                      <a:pt x="8041" y="5072"/>
                                    </a:cubicBezTo>
                                    <a:cubicBezTo>
                                      <a:pt x="8041" y="6718"/>
                                      <a:pt x="6747" y="8053"/>
                                      <a:pt x="5152" y="8053"/>
                                    </a:cubicBezTo>
                                    <a:cubicBezTo>
                                      <a:pt x="3557" y="8053"/>
                                      <a:pt x="2263" y="6718"/>
                                      <a:pt x="2263" y="5072"/>
                                    </a:cubicBezTo>
                                    <a:cubicBezTo>
                                      <a:pt x="2263" y="3426"/>
                                      <a:pt x="3557" y="2091"/>
                                      <a:pt x="5152" y="2091"/>
                                    </a:cubicBezTo>
                                    <a:close/>
                                    <a:moveTo>
                                      <a:pt x="10822" y="14949"/>
                                    </a:moveTo>
                                    <a:lnTo>
                                      <a:pt x="11231" y="14949"/>
                                    </a:lnTo>
                                    <a:cubicBezTo>
                                      <a:pt x="11511" y="14949"/>
                                      <a:pt x="11727" y="14926"/>
                                      <a:pt x="11878" y="14904"/>
                                    </a:cubicBezTo>
                                    <a:cubicBezTo>
                                      <a:pt x="11986" y="14882"/>
                                      <a:pt x="12093" y="14837"/>
                                      <a:pt x="12201" y="14749"/>
                                    </a:cubicBezTo>
                                    <a:cubicBezTo>
                                      <a:pt x="12309" y="14682"/>
                                      <a:pt x="12395" y="14571"/>
                                      <a:pt x="12460" y="14437"/>
                                    </a:cubicBezTo>
                                    <a:cubicBezTo>
                                      <a:pt x="12525" y="14304"/>
                                      <a:pt x="12568" y="14148"/>
                                      <a:pt x="12568" y="13948"/>
                                    </a:cubicBezTo>
                                    <a:cubicBezTo>
                                      <a:pt x="12568" y="13703"/>
                                      <a:pt x="12503" y="13481"/>
                                      <a:pt x="12395" y="13325"/>
                                    </a:cubicBezTo>
                                    <a:cubicBezTo>
                                      <a:pt x="12266" y="13169"/>
                                      <a:pt x="12137" y="13058"/>
                                      <a:pt x="11943" y="13013"/>
                                    </a:cubicBezTo>
                                    <a:cubicBezTo>
                                      <a:pt x="11835" y="12991"/>
                                      <a:pt x="11576" y="12969"/>
                                      <a:pt x="11210" y="12969"/>
                                    </a:cubicBezTo>
                                    <a:lnTo>
                                      <a:pt x="10196" y="12969"/>
                                    </a:lnTo>
                                    <a:lnTo>
                                      <a:pt x="10196" y="16172"/>
                                    </a:lnTo>
                                    <a:lnTo>
                                      <a:pt x="10822" y="16172"/>
                                    </a:lnTo>
                                    <a:lnTo>
                                      <a:pt x="10822" y="14949"/>
                                    </a:lnTo>
                                    <a:close/>
                                    <a:moveTo>
                                      <a:pt x="10822" y="13503"/>
                                    </a:moveTo>
                                    <a:lnTo>
                                      <a:pt x="11123" y="13503"/>
                                    </a:lnTo>
                                    <a:cubicBezTo>
                                      <a:pt x="11339" y="13503"/>
                                      <a:pt x="11490" y="13503"/>
                                      <a:pt x="11576" y="13525"/>
                                    </a:cubicBezTo>
                                    <a:cubicBezTo>
                                      <a:pt x="11684" y="13547"/>
                                      <a:pt x="11770" y="13592"/>
                                      <a:pt x="11835" y="13658"/>
                                    </a:cubicBezTo>
                                    <a:cubicBezTo>
                                      <a:pt x="11899" y="13725"/>
                                      <a:pt x="11943" y="13836"/>
                                      <a:pt x="11943" y="13948"/>
                                    </a:cubicBezTo>
                                    <a:cubicBezTo>
                                      <a:pt x="11943" y="14037"/>
                                      <a:pt x="11921" y="14126"/>
                                      <a:pt x="11878" y="14192"/>
                                    </a:cubicBezTo>
                                    <a:cubicBezTo>
                                      <a:pt x="11835" y="14259"/>
                                      <a:pt x="11770" y="14326"/>
                                      <a:pt x="11684" y="14348"/>
                                    </a:cubicBezTo>
                                    <a:cubicBezTo>
                                      <a:pt x="11598" y="14370"/>
                                      <a:pt x="11447" y="14393"/>
                                      <a:pt x="11188" y="14393"/>
                                    </a:cubicBezTo>
                                    <a:lnTo>
                                      <a:pt x="10843" y="14393"/>
                                    </a:lnTo>
                                    <a:lnTo>
                                      <a:pt x="10843" y="13503"/>
                                    </a:lnTo>
                                    <a:close/>
                                    <a:moveTo>
                                      <a:pt x="7566" y="20332"/>
                                    </a:moveTo>
                                    <a:lnTo>
                                      <a:pt x="8278" y="20332"/>
                                    </a:lnTo>
                                    <a:lnTo>
                                      <a:pt x="8278" y="20732"/>
                                    </a:lnTo>
                                    <a:cubicBezTo>
                                      <a:pt x="8192" y="20799"/>
                                      <a:pt x="8062" y="20866"/>
                                      <a:pt x="7933" y="20933"/>
                                    </a:cubicBezTo>
                                    <a:cubicBezTo>
                                      <a:pt x="7804" y="20977"/>
                                      <a:pt x="7674" y="21022"/>
                                      <a:pt x="7545" y="21022"/>
                                    </a:cubicBezTo>
                                    <a:cubicBezTo>
                                      <a:pt x="7286" y="21022"/>
                                      <a:pt x="7071" y="20933"/>
                                      <a:pt x="6898" y="20732"/>
                                    </a:cubicBezTo>
                                    <a:cubicBezTo>
                                      <a:pt x="6726" y="20532"/>
                                      <a:pt x="6661" y="20265"/>
                                      <a:pt x="6661" y="19887"/>
                                    </a:cubicBezTo>
                                    <a:cubicBezTo>
                                      <a:pt x="6661" y="19531"/>
                                      <a:pt x="6747" y="19264"/>
                                      <a:pt x="6898" y="19086"/>
                                    </a:cubicBezTo>
                                    <a:cubicBezTo>
                                      <a:pt x="7049" y="18908"/>
                                      <a:pt x="7286" y="18819"/>
                                      <a:pt x="7545" y="18819"/>
                                    </a:cubicBezTo>
                                    <a:cubicBezTo>
                                      <a:pt x="7717" y="18819"/>
                                      <a:pt x="7868" y="18864"/>
                                      <a:pt x="7998" y="18953"/>
                                    </a:cubicBezTo>
                                    <a:cubicBezTo>
                                      <a:pt x="8127" y="19042"/>
                                      <a:pt x="8192" y="19175"/>
                                      <a:pt x="8235" y="19331"/>
                                    </a:cubicBezTo>
                                    <a:lnTo>
                                      <a:pt x="8860" y="19220"/>
                                    </a:lnTo>
                                    <a:cubicBezTo>
                                      <a:pt x="8795" y="18931"/>
                                      <a:pt x="8666" y="18686"/>
                                      <a:pt x="8450" y="18530"/>
                                    </a:cubicBezTo>
                                    <a:cubicBezTo>
                                      <a:pt x="8235" y="18374"/>
                                      <a:pt x="7933" y="18285"/>
                                      <a:pt x="7545" y="18285"/>
                                    </a:cubicBezTo>
                                    <a:cubicBezTo>
                                      <a:pt x="7243" y="18285"/>
                                      <a:pt x="7006" y="18330"/>
                                      <a:pt x="6812" y="18441"/>
                                    </a:cubicBezTo>
                                    <a:cubicBezTo>
                                      <a:pt x="6553" y="18575"/>
                                      <a:pt x="6359" y="18775"/>
                                      <a:pt x="6208" y="19042"/>
                                    </a:cubicBezTo>
                                    <a:cubicBezTo>
                                      <a:pt x="6057" y="19309"/>
                                      <a:pt x="6014" y="19598"/>
                                      <a:pt x="6014" y="19932"/>
                                    </a:cubicBezTo>
                                    <a:cubicBezTo>
                                      <a:pt x="6014" y="20243"/>
                                      <a:pt x="6079" y="20532"/>
                                      <a:pt x="6187" y="20777"/>
                                    </a:cubicBezTo>
                                    <a:cubicBezTo>
                                      <a:pt x="6316" y="21044"/>
                                      <a:pt x="6489" y="21244"/>
                                      <a:pt x="6726" y="21378"/>
                                    </a:cubicBezTo>
                                    <a:cubicBezTo>
                                      <a:pt x="6963" y="21511"/>
                                      <a:pt x="7243" y="21578"/>
                                      <a:pt x="7566" y="21578"/>
                                    </a:cubicBezTo>
                                    <a:cubicBezTo>
                                      <a:pt x="7825" y="21578"/>
                                      <a:pt x="8062" y="21533"/>
                                      <a:pt x="8321" y="21422"/>
                                    </a:cubicBezTo>
                                    <a:cubicBezTo>
                                      <a:pt x="8580" y="21333"/>
                                      <a:pt x="8752" y="21200"/>
                                      <a:pt x="8881" y="21066"/>
                                    </a:cubicBezTo>
                                    <a:lnTo>
                                      <a:pt x="8881" y="19798"/>
                                    </a:lnTo>
                                    <a:lnTo>
                                      <a:pt x="7545" y="19798"/>
                                    </a:lnTo>
                                    <a:lnTo>
                                      <a:pt x="7545" y="20332"/>
                                    </a:lnTo>
                                    <a:close/>
                                    <a:moveTo>
                                      <a:pt x="13646" y="12947"/>
                                    </a:moveTo>
                                    <a:lnTo>
                                      <a:pt x="12438" y="16150"/>
                                    </a:lnTo>
                                    <a:lnTo>
                                      <a:pt x="13107" y="16150"/>
                                    </a:lnTo>
                                    <a:lnTo>
                                      <a:pt x="13365" y="15416"/>
                                    </a:lnTo>
                                    <a:lnTo>
                                      <a:pt x="14594" y="15416"/>
                                    </a:lnTo>
                                    <a:lnTo>
                                      <a:pt x="14874" y="16150"/>
                                    </a:lnTo>
                                    <a:lnTo>
                                      <a:pt x="15564" y="16150"/>
                                    </a:lnTo>
                                    <a:lnTo>
                                      <a:pt x="14314" y="12947"/>
                                    </a:lnTo>
                                    <a:lnTo>
                                      <a:pt x="13646" y="12947"/>
                                    </a:lnTo>
                                    <a:close/>
                                    <a:moveTo>
                                      <a:pt x="13559" y="14882"/>
                                    </a:moveTo>
                                    <a:lnTo>
                                      <a:pt x="13969" y="13703"/>
                                    </a:lnTo>
                                    <a:lnTo>
                                      <a:pt x="14400" y="14882"/>
                                    </a:lnTo>
                                    <a:lnTo>
                                      <a:pt x="13559" y="14882"/>
                                    </a:lnTo>
                                    <a:close/>
                                    <a:moveTo>
                                      <a:pt x="17763" y="15082"/>
                                    </a:moveTo>
                                    <a:lnTo>
                                      <a:pt x="16491" y="12947"/>
                                    </a:lnTo>
                                    <a:lnTo>
                                      <a:pt x="15887" y="12947"/>
                                    </a:lnTo>
                                    <a:lnTo>
                                      <a:pt x="15887" y="16150"/>
                                    </a:lnTo>
                                    <a:lnTo>
                                      <a:pt x="16469" y="16150"/>
                                    </a:lnTo>
                                    <a:lnTo>
                                      <a:pt x="16469" y="14059"/>
                                    </a:lnTo>
                                    <a:lnTo>
                                      <a:pt x="17720" y="16150"/>
                                    </a:lnTo>
                                    <a:lnTo>
                                      <a:pt x="18345" y="16150"/>
                                    </a:lnTo>
                                    <a:lnTo>
                                      <a:pt x="18345" y="12947"/>
                                    </a:lnTo>
                                    <a:lnTo>
                                      <a:pt x="17763" y="12947"/>
                                    </a:lnTo>
                                    <a:lnTo>
                                      <a:pt x="17763" y="15082"/>
                                    </a:lnTo>
                                    <a:close/>
                                    <a:moveTo>
                                      <a:pt x="4117" y="18263"/>
                                    </a:moveTo>
                                    <a:cubicBezTo>
                                      <a:pt x="3859" y="18263"/>
                                      <a:pt x="3643" y="18308"/>
                                      <a:pt x="3449" y="18397"/>
                                    </a:cubicBezTo>
                                    <a:cubicBezTo>
                                      <a:pt x="3298" y="18463"/>
                                      <a:pt x="3169" y="18552"/>
                                      <a:pt x="3040" y="18686"/>
                                    </a:cubicBezTo>
                                    <a:cubicBezTo>
                                      <a:pt x="2910" y="18819"/>
                                      <a:pt x="2824" y="18953"/>
                                      <a:pt x="2759" y="19131"/>
                                    </a:cubicBezTo>
                                    <a:cubicBezTo>
                                      <a:pt x="2673" y="19353"/>
                                      <a:pt x="2608" y="19620"/>
                                      <a:pt x="2608" y="19954"/>
                                    </a:cubicBezTo>
                                    <a:cubicBezTo>
                                      <a:pt x="2608" y="20466"/>
                                      <a:pt x="2738" y="20866"/>
                                      <a:pt x="3018" y="21155"/>
                                    </a:cubicBezTo>
                                    <a:cubicBezTo>
                                      <a:pt x="3298" y="21444"/>
                                      <a:pt x="3665" y="21600"/>
                                      <a:pt x="4117" y="21600"/>
                                    </a:cubicBezTo>
                                    <a:cubicBezTo>
                                      <a:pt x="4570" y="21600"/>
                                      <a:pt x="4937" y="21444"/>
                                      <a:pt x="5217" y="21155"/>
                                    </a:cubicBezTo>
                                    <a:cubicBezTo>
                                      <a:pt x="5497" y="20866"/>
                                      <a:pt x="5626" y="20465"/>
                                      <a:pt x="5626" y="19954"/>
                                    </a:cubicBezTo>
                                    <a:cubicBezTo>
                                      <a:pt x="5626" y="19442"/>
                                      <a:pt x="5497" y="19020"/>
                                      <a:pt x="5217" y="18730"/>
                                    </a:cubicBezTo>
                                    <a:cubicBezTo>
                                      <a:pt x="4937" y="18397"/>
                                      <a:pt x="4570" y="18263"/>
                                      <a:pt x="4117" y="18263"/>
                                    </a:cubicBezTo>
                                    <a:close/>
                                    <a:moveTo>
                                      <a:pt x="4743" y="20732"/>
                                    </a:moveTo>
                                    <a:cubicBezTo>
                                      <a:pt x="4592" y="20910"/>
                                      <a:pt x="4376" y="20999"/>
                                      <a:pt x="4139" y="20999"/>
                                    </a:cubicBezTo>
                                    <a:cubicBezTo>
                                      <a:pt x="3902" y="20999"/>
                                      <a:pt x="3686" y="20910"/>
                                      <a:pt x="3514" y="20710"/>
                                    </a:cubicBezTo>
                                    <a:cubicBezTo>
                                      <a:pt x="3341" y="20510"/>
                                      <a:pt x="3277" y="20243"/>
                                      <a:pt x="3277" y="19887"/>
                                    </a:cubicBezTo>
                                    <a:cubicBezTo>
                                      <a:pt x="3277" y="19509"/>
                                      <a:pt x="3363" y="19242"/>
                                      <a:pt x="3514" y="19064"/>
                                    </a:cubicBezTo>
                                    <a:cubicBezTo>
                                      <a:pt x="3665" y="18886"/>
                                      <a:pt x="3880" y="18797"/>
                                      <a:pt x="4139" y="18797"/>
                                    </a:cubicBezTo>
                                    <a:cubicBezTo>
                                      <a:pt x="4398" y="18797"/>
                                      <a:pt x="4613" y="18886"/>
                                      <a:pt x="4764" y="19064"/>
                                    </a:cubicBezTo>
                                    <a:cubicBezTo>
                                      <a:pt x="4915" y="19242"/>
                                      <a:pt x="5001" y="19509"/>
                                      <a:pt x="5001" y="19887"/>
                                    </a:cubicBezTo>
                                    <a:cubicBezTo>
                                      <a:pt x="4980" y="20265"/>
                                      <a:pt x="4893" y="20554"/>
                                      <a:pt x="4743" y="20732"/>
                                    </a:cubicBezTo>
                                    <a:close/>
                                    <a:moveTo>
                                      <a:pt x="20867" y="12947"/>
                                    </a:moveTo>
                                    <a:lnTo>
                                      <a:pt x="20156" y="14215"/>
                                    </a:lnTo>
                                    <a:lnTo>
                                      <a:pt x="19423" y="12947"/>
                                    </a:lnTo>
                                    <a:lnTo>
                                      <a:pt x="18690" y="12947"/>
                                    </a:lnTo>
                                    <a:lnTo>
                                      <a:pt x="19832" y="14793"/>
                                    </a:lnTo>
                                    <a:lnTo>
                                      <a:pt x="19832" y="16128"/>
                                    </a:lnTo>
                                    <a:lnTo>
                                      <a:pt x="20457" y="16128"/>
                                    </a:lnTo>
                                    <a:lnTo>
                                      <a:pt x="20457" y="14793"/>
                                    </a:lnTo>
                                    <a:lnTo>
                                      <a:pt x="21600" y="12947"/>
                                    </a:lnTo>
                                    <a:lnTo>
                                      <a:pt x="20867" y="12947"/>
                                    </a:lnTo>
                                    <a:close/>
                                    <a:moveTo>
                                      <a:pt x="5691" y="13347"/>
                                    </a:moveTo>
                                    <a:cubicBezTo>
                                      <a:pt x="5411" y="13058"/>
                                      <a:pt x="5044" y="12902"/>
                                      <a:pt x="4592" y="12902"/>
                                    </a:cubicBezTo>
                                    <a:cubicBezTo>
                                      <a:pt x="4333" y="12902"/>
                                      <a:pt x="4117" y="12947"/>
                                      <a:pt x="3923" y="13036"/>
                                    </a:cubicBezTo>
                                    <a:cubicBezTo>
                                      <a:pt x="3772" y="13102"/>
                                      <a:pt x="3643" y="13191"/>
                                      <a:pt x="3514" y="13325"/>
                                    </a:cubicBezTo>
                                    <a:cubicBezTo>
                                      <a:pt x="3384" y="13458"/>
                                      <a:pt x="3298" y="13592"/>
                                      <a:pt x="3234" y="13770"/>
                                    </a:cubicBezTo>
                                    <a:cubicBezTo>
                                      <a:pt x="3147" y="13992"/>
                                      <a:pt x="3083" y="14259"/>
                                      <a:pt x="3083" y="14593"/>
                                    </a:cubicBezTo>
                                    <a:cubicBezTo>
                                      <a:pt x="3083" y="15104"/>
                                      <a:pt x="3212" y="15505"/>
                                      <a:pt x="3492" y="15794"/>
                                    </a:cubicBezTo>
                                    <a:cubicBezTo>
                                      <a:pt x="3772" y="16083"/>
                                      <a:pt x="4139" y="16239"/>
                                      <a:pt x="4592" y="16239"/>
                                    </a:cubicBezTo>
                                    <a:cubicBezTo>
                                      <a:pt x="5044" y="16239"/>
                                      <a:pt x="5411" y="16083"/>
                                      <a:pt x="5691" y="15794"/>
                                    </a:cubicBezTo>
                                    <a:cubicBezTo>
                                      <a:pt x="5971" y="15505"/>
                                      <a:pt x="6101" y="15104"/>
                                      <a:pt x="6101" y="14593"/>
                                    </a:cubicBezTo>
                                    <a:cubicBezTo>
                                      <a:pt x="6101" y="14037"/>
                                      <a:pt x="5971" y="13636"/>
                                      <a:pt x="5691" y="13347"/>
                                    </a:cubicBezTo>
                                    <a:close/>
                                    <a:moveTo>
                                      <a:pt x="5217" y="15371"/>
                                    </a:moveTo>
                                    <a:cubicBezTo>
                                      <a:pt x="5066" y="15549"/>
                                      <a:pt x="4850" y="15638"/>
                                      <a:pt x="4613" y="15638"/>
                                    </a:cubicBezTo>
                                    <a:cubicBezTo>
                                      <a:pt x="4376" y="15638"/>
                                      <a:pt x="4160" y="15549"/>
                                      <a:pt x="3988" y="15349"/>
                                    </a:cubicBezTo>
                                    <a:cubicBezTo>
                                      <a:pt x="3816" y="15149"/>
                                      <a:pt x="3751" y="14882"/>
                                      <a:pt x="3751" y="14526"/>
                                    </a:cubicBezTo>
                                    <a:cubicBezTo>
                                      <a:pt x="3751" y="14148"/>
                                      <a:pt x="3837" y="13881"/>
                                      <a:pt x="3988" y="13703"/>
                                    </a:cubicBezTo>
                                    <a:cubicBezTo>
                                      <a:pt x="4139" y="13525"/>
                                      <a:pt x="4354" y="13436"/>
                                      <a:pt x="4613" y="13436"/>
                                    </a:cubicBezTo>
                                    <a:cubicBezTo>
                                      <a:pt x="4872" y="13436"/>
                                      <a:pt x="5087" y="13525"/>
                                      <a:pt x="5238" y="13703"/>
                                    </a:cubicBezTo>
                                    <a:cubicBezTo>
                                      <a:pt x="5389" y="13881"/>
                                      <a:pt x="5475" y="14148"/>
                                      <a:pt x="5475" y="14526"/>
                                    </a:cubicBezTo>
                                    <a:cubicBezTo>
                                      <a:pt x="5454" y="14904"/>
                                      <a:pt x="5389" y="15193"/>
                                      <a:pt x="5217" y="15371"/>
                                    </a:cubicBezTo>
                                    <a:close/>
                                    <a:moveTo>
                                      <a:pt x="9571" y="16150"/>
                                    </a:moveTo>
                                    <a:lnTo>
                                      <a:pt x="9571" y="12947"/>
                                    </a:lnTo>
                                    <a:lnTo>
                                      <a:pt x="8644" y="12947"/>
                                    </a:lnTo>
                                    <a:lnTo>
                                      <a:pt x="8084" y="15127"/>
                                    </a:lnTo>
                                    <a:lnTo>
                                      <a:pt x="7523" y="12947"/>
                                    </a:lnTo>
                                    <a:lnTo>
                                      <a:pt x="6596" y="12947"/>
                                    </a:lnTo>
                                    <a:lnTo>
                                      <a:pt x="6596" y="16150"/>
                                    </a:lnTo>
                                    <a:lnTo>
                                      <a:pt x="7178" y="16150"/>
                                    </a:lnTo>
                                    <a:lnTo>
                                      <a:pt x="7178" y="13636"/>
                                    </a:lnTo>
                                    <a:lnTo>
                                      <a:pt x="7782" y="16150"/>
                                    </a:lnTo>
                                    <a:lnTo>
                                      <a:pt x="8386" y="16150"/>
                                    </a:lnTo>
                                    <a:lnTo>
                                      <a:pt x="9011" y="13636"/>
                                    </a:lnTo>
                                    <a:lnTo>
                                      <a:pt x="9011" y="16150"/>
                                    </a:lnTo>
                                    <a:lnTo>
                                      <a:pt x="9571" y="16150"/>
                                    </a:lnTo>
                                    <a:close/>
                                    <a:moveTo>
                                      <a:pt x="10843" y="18263"/>
                                    </a:moveTo>
                                    <a:cubicBezTo>
                                      <a:pt x="10584" y="18263"/>
                                      <a:pt x="10369" y="18308"/>
                                      <a:pt x="10175" y="18397"/>
                                    </a:cubicBezTo>
                                    <a:cubicBezTo>
                                      <a:pt x="10024" y="18463"/>
                                      <a:pt x="9895" y="18552"/>
                                      <a:pt x="9765" y="18686"/>
                                    </a:cubicBezTo>
                                    <a:cubicBezTo>
                                      <a:pt x="9636" y="18819"/>
                                      <a:pt x="9550" y="18953"/>
                                      <a:pt x="9485" y="19131"/>
                                    </a:cubicBezTo>
                                    <a:cubicBezTo>
                                      <a:pt x="9399" y="19353"/>
                                      <a:pt x="9334" y="19620"/>
                                      <a:pt x="9334" y="19954"/>
                                    </a:cubicBezTo>
                                    <a:cubicBezTo>
                                      <a:pt x="9334" y="20466"/>
                                      <a:pt x="9463" y="20866"/>
                                      <a:pt x="9744" y="21155"/>
                                    </a:cubicBezTo>
                                    <a:cubicBezTo>
                                      <a:pt x="10024" y="21444"/>
                                      <a:pt x="10390" y="21600"/>
                                      <a:pt x="10843" y="21600"/>
                                    </a:cubicBezTo>
                                    <a:cubicBezTo>
                                      <a:pt x="11296" y="21600"/>
                                      <a:pt x="11662" y="21444"/>
                                      <a:pt x="11943" y="21155"/>
                                    </a:cubicBezTo>
                                    <a:cubicBezTo>
                                      <a:pt x="12223" y="20866"/>
                                      <a:pt x="12352" y="20465"/>
                                      <a:pt x="12352" y="19954"/>
                                    </a:cubicBezTo>
                                    <a:cubicBezTo>
                                      <a:pt x="12352" y="19442"/>
                                      <a:pt x="12223" y="19020"/>
                                      <a:pt x="11943" y="18730"/>
                                    </a:cubicBezTo>
                                    <a:cubicBezTo>
                                      <a:pt x="11662" y="18397"/>
                                      <a:pt x="11317" y="18263"/>
                                      <a:pt x="10843" y="18263"/>
                                    </a:cubicBezTo>
                                    <a:close/>
                                    <a:moveTo>
                                      <a:pt x="11468" y="20732"/>
                                    </a:moveTo>
                                    <a:cubicBezTo>
                                      <a:pt x="11317" y="20910"/>
                                      <a:pt x="11102" y="20999"/>
                                      <a:pt x="10865" y="20999"/>
                                    </a:cubicBezTo>
                                    <a:cubicBezTo>
                                      <a:pt x="10628" y="20999"/>
                                      <a:pt x="10412" y="20910"/>
                                      <a:pt x="10240" y="20710"/>
                                    </a:cubicBezTo>
                                    <a:cubicBezTo>
                                      <a:pt x="10067" y="20510"/>
                                      <a:pt x="10002" y="20243"/>
                                      <a:pt x="10002" y="19887"/>
                                    </a:cubicBezTo>
                                    <a:cubicBezTo>
                                      <a:pt x="10002" y="19509"/>
                                      <a:pt x="10089" y="19242"/>
                                      <a:pt x="10240" y="19064"/>
                                    </a:cubicBezTo>
                                    <a:cubicBezTo>
                                      <a:pt x="10390" y="18886"/>
                                      <a:pt x="10606" y="18797"/>
                                      <a:pt x="10865" y="18797"/>
                                    </a:cubicBezTo>
                                    <a:cubicBezTo>
                                      <a:pt x="11123" y="18797"/>
                                      <a:pt x="11339" y="18886"/>
                                      <a:pt x="11490" y="19064"/>
                                    </a:cubicBezTo>
                                    <a:cubicBezTo>
                                      <a:pt x="11641" y="19242"/>
                                      <a:pt x="11727" y="19509"/>
                                      <a:pt x="11727" y="19887"/>
                                    </a:cubicBezTo>
                                    <a:cubicBezTo>
                                      <a:pt x="11705" y="20265"/>
                                      <a:pt x="11641" y="20554"/>
                                      <a:pt x="11468" y="2073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A9AD609" id="Shape" o:spid="_x0000_s1026" alt="logo placeholder" style="width:100.2pt;height:9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" path="m2091,14971v-43,245,-129,400,-259,512c1703,15594,1574,15638,1401,15638v-215,,-409,-89,-539,-267c711,15193,647,14904,647,14504v,-378,64,-645,215,-823c1013,13503,1186,13436,1423,13436v172,,302,45,431,134c1983,13658,2048,13792,2091,13970r625,-156c2651,13547,2544,13369,2393,13236v-237,-223,-539,-356,-927,-356c1035,12880,690,13036,410,13325,151,13614,,14037,,14571v,511,129,889,388,1179c647,16039,992,16194,1401,16194v324,,604,-89,819,-244c2436,15772,2587,15527,2695,15171r-604,-200xm754,18330r-625,l129,21489r2178,l2307,20955r-1553,l754,18330xm5152,10144v2716,,4915,-2269,4915,-5072c10067,2269,7868,,5152,,2436,,237,2269,237,5072v22,2803,2220,5072,4915,5072xm5152,2091v1595,,2889,1335,2889,2981c8041,6718,6747,8053,5152,8053,3557,8053,2263,6718,2263,5072v,-1646,1294,-2981,2889,-2981xm10822,14949r409,c11511,14949,11727,14926,11878,14904v108,-22,215,-67,323,-155c12309,14682,12395,14571,12460,14437v65,-133,108,-289,108,-489c12568,13703,12503,13481,12395,13325v-129,-156,-258,-267,-452,-312c11835,12991,11576,12969,11210,12969r-1014,l10196,16172r626,l10822,14949xm10822,13503r301,c11339,13503,11490,13503,11576,13525v108,22,194,67,259,133c11899,13725,11943,13836,11943,13948v,89,-22,178,-65,244c11835,14259,11770,14326,11684,14348v-86,22,-237,45,-496,45l10843,14393r,-890l10822,13503xm7566,20332r712,l8278,20732v-86,67,-216,134,-345,201c7804,20977,7674,21022,7545,21022v-259,,-474,-89,-647,-290c6726,20532,6661,20265,6661,19887v,-356,86,-623,237,-801c7049,18908,7286,18819,7545,18819v172,,323,45,453,134c8127,19042,8192,19175,8235,19331r625,-111c8795,18931,8666,18686,8450,18530v-215,-156,-517,-245,-905,-245c7243,18285,7006,18330,6812,18441v-259,134,-453,334,-604,601c6057,19309,6014,19598,6014,19932v,311,65,600,173,845c6316,21044,6489,21244,6726,21378v237,133,517,200,840,200c7825,21578,8062,21533,8321,21422v259,-89,431,-222,560,-356l8881,19798r-1336,l7545,20332r21,xm13646,12947r-1208,3203l13107,16150r258,-734l14594,15416r280,734l15564,16150,14314,12947r-668,xm13559,14882r410,-1179l14400,14882r-841,xm17763,15082l16491,12947r-604,l15887,16150r582,l16469,14059r1251,2091l18345,16150r,-3203l17763,12947r,2135xm4117,18263v-258,,-474,45,-668,134c3298,18463,3169,18552,3040,18686v-130,133,-216,267,-281,445c2673,19353,2608,19620,2608,19954v,512,130,912,410,1201c3298,21444,3665,21600,4117,21600v453,,820,-156,1100,-445c5497,20866,5626,20465,5626,19954v,-512,-129,-934,-409,-1224c4937,18397,4570,18263,4117,18263xm4743,20732v-151,178,-367,267,-604,267c3902,20999,3686,20910,3514,20710v-173,-200,-237,-467,-237,-823c3277,19509,3363,19242,3514,19064v151,-178,366,-267,625,-267c4398,18797,4613,18886,4764,19064v151,178,237,445,237,823c4980,20265,4893,20554,4743,20732xm20867,12947r-711,1268l19423,12947r-733,l19832,14793r,1335l20457,16128r,-1335l21600,12947r-733,xm5691,13347v-280,-289,-647,-445,-1099,-445c4333,12902,4117,12947,3923,13036v-151,66,-280,155,-409,289c3384,13458,3298,13592,3234,13770v-87,222,-151,489,-151,823c3083,15104,3212,15505,3492,15794v280,289,647,445,1100,445c5044,16239,5411,16083,5691,15794v280,-289,410,-690,410,-1201c6101,14037,5971,13636,5691,13347xm5217,15371v-151,178,-367,267,-604,267c4376,15638,4160,15549,3988,15349v-172,-200,-237,-467,-237,-823c3751,14148,3837,13881,3988,13703v151,-178,366,-267,625,-267c4872,13436,5087,13525,5238,13703v151,178,237,445,237,823c5454,14904,5389,15193,5217,15371xm9571,16150r,-3203l8644,12947r-560,2180l7523,12947r-927,l6596,16150r582,l7178,13636r604,2514l8386,16150r625,-2514l9011,16150r560,xm10843,18263v-259,,-474,45,-668,134c10024,18463,9895,18552,9765,18686v-129,133,-215,267,-280,445c9399,19353,9334,19620,9334,19954v,512,129,912,410,1201c10024,21444,10390,21600,10843,21600v453,,819,-156,1100,-445c12223,20866,12352,20465,12352,19954v,-512,-129,-934,-409,-1224c11662,18397,11317,18263,10843,18263xm11468,20732v-151,178,-366,267,-603,267c10628,20999,10412,20910,10240,20710v-173,-200,-238,-467,-238,-823c10002,19509,10089,19242,10240,19064v150,-178,366,-267,625,-267c11123,18797,11339,18886,11490,19064v151,178,237,445,237,823c11705,20265,11641,20554,11468,20732xe" fillcolor="#bfbfbf [2412]" stroked="f" strokeweight="1pt">
                      <v:stroke miterlimit="4" joinstyle="miter"/>
                      <v:path arrowok="t" o:extrusionok="f" o:connecttype="custom" o:connectlocs="636271,616585;636271,616585;636271,616585;636271,616585" o:connectangles="0,90,180,27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675" w:type="dxa"/>
            <w:gridSpan w:val="2"/>
            <w:vMerge/>
          </w:tcPr>
          <w:p w14:paraId="2AD73228" w14:textId="77777777" w:rsidR="009B2968" w:rsidRDefault="009B2968"/>
        </w:tc>
      </w:tr>
    </w:tbl>
    <w:p w14:paraId="0BCD203E" w14:textId="77777777" w:rsidR="009B2968" w:rsidRDefault="009B2968"/>
    <w:p w14:paraId="575A9CCD" w14:textId="77777777" w:rsidR="00211CE6" w:rsidRDefault="00211CE6" w:rsidP="00211CE6">
      <w:pPr>
        <w:pStyle w:val="GraphicAnchor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779"/>
        <w:gridCol w:w="779"/>
        <w:gridCol w:w="6232"/>
        <w:gridCol w:w="780"/>
        <w:gridCol w:w="780"/>
      </w:tblGrid>
      <w:tr w:rsidR="00211CE6" w14:paraId="5039FC9F" w14:textId="77777777" w:rsidTr="00A07DCE">
        <w:trPr>
          <w:trHeight w:val="6115"/>
        </w:trPr>
        <w:tc>
          <w:tcPr>
            <w:tcW w:w="9350" w:type="dxa"/>
            <w:gridSpan w:val="5"/>
          </w:tcPr>
          <w:p w14:paraId="4A3E39BE" w14:textId="77777777" w:rsidR="00211CE6" w:rsidRPr="00E44B70" w:rsidRDefault="00C3007A">
            <w:r w:rsidRPr="00E44B70">
              <w:rPr>
                <w:noProof/>
                <w:lang w:eastAsia="en-AU"/>
              </w:rPr>
              <w:drawing>
                <wp:anchor distT="0" distB="0" distL="114300" distR="114300" simplePos="0" relativeHeight="251675648" behindDoc="1" locked="0" layoutInCell="1" allowOverlap="1" wp14:anchorId="5979CA88" wp14:editId="305BB2E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3810</wp:posOffset>
                  </wp:positionV>
                  <wp:extent cx="5943600" cy="4445000"/>
                  <wp:effectExtent l="0" t="0" r="0" b="0"/>
                  <wp:wrapNone/>
                  <wp:docPr id="10" name="Picture 10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4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11CE6" w14:paraId="12C4A6CA" w14:textId="77777777" w:rsidTr="00A07DCE">
        <w:trPr>
          <w:trHeight w:val="7294"/>
        </w:trPr>
        <w:tc>
          <w:tcPr>
            <w:tcW w:w="779" w:type="dxa"/>
          </w:tcPr>
          <w:p w14:paraId="5B9D4E5B" w14:textId="77777777" w:rsidR="00211CE6" w:rsidRDefault="00211CE6"/>
        </w:tc>
        <w:tc>
          <w:tcPr>
            <w:tcW w:w="779" w:type="dxa"/>
            <w:tcBorders>
              <w:top w:val="single" w:sz="48" w:space="0" w:color="E2B80F" w:themeColor="accent1"/>
            </w:tcBorders>
            <w:shd w:val="clear" w:color="auto" w:fill="FFFFFF" w:themeFill="background1"/>
          </w:tcPr>
          <w:p w14:paraId="3CD3D6CB" w14:textId="77777777" w:rsidR="00211CE6" w:rsidRDefault="00211CE6"/>
        </w:tc>
        <w:tc>
          <w:tcPr>
            <w:tcW w:w="6232" w:type="dxa"/>
            <w:tcBorders>
              <w:top w:val="single" w:sz="48" w:space="0" w:color="E2B80F" w:themeColor="accent1"/>
            </w:tcBorders>
            <w:shd w:val="clear" w:color="auto" w:fill="FFFFFF" w:themeFill="background1"/>
            <w:vAlign w:val="center"/>
          </w:tcPr>
          <w:p w14:paraId="25E40C81" w14:textId="77777777" w:rsidR="00211CE6" w:rsidRDefault="003E4C77" w:rsidP="00211CE6">
            <w:pPr>
              <w:pStyle w:val="Heading3"/>
            </w:pPr>
            <w:sdt>
              <w:sdtPr>
                <w:id w:val="-465893817"/>
                <w:placeholder>
                  <w:docPart w:val="0E131CA8758C4502AC4B2259D943F3CA"/>
                </w:placeholder>
                <w:temporary/>
                <w:showingPlcHdr/>
                <w15:appearance w15:val="hidden"/>
              </w:sdtPr>
              <w:sdtEndPr/>
              <w:sdtContent>
                <w:r w:rsidR="00A123DD">
                  <w:t>HEADING</w:t>
                </w:r>
              </w:sdtContent>
            </w:sdt>
          </w:p>
          <w:p w14:paraId="38C073C6" w14:textId="77777777" w:rsidR="00211CE6" w:rsidRPr="00211CE6" w:rsidRDefault="00A64F96" w:rsidP="00211CE6">
            <w:pPr>
              <w:pStyle w:val="Text"/>
              <w:jc w:val="center"/>
            </w:pPr>
            <w:r w:rsidRPr="00E44B70">
              <w:rPr>
                <w:noProof/>
                <w:lang w:eastAsia="en-AU"/>
              </w:rPr>
              <mc:AlternateContent>
                <mc:Choice Requires="wps">
                  <w:drawing>
                    <wp:inline distT="0" distB="0" distL="0" distR="0" wp14:anchorId="48EB062F" wp14:editId="7B5910BD">
                      <wp:extent cx="1558343" cy="45719"/>
                      <wp:effectExtent l="0" t="0" r="3810" b="5715"/>
                      <wp:docPr id="11" name="Rectangle 11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58343" cy="4571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5400" cap="flat">
                                <a:noFill/>
                                <a:prstDash val="solid"/>
                                <a:miter lim="400000"/>
                              </a:ln>
                              <a:effectLst/>
                              <a:sp3d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78A2CC6A" id="Rectangle 11" o:spid="_x0000_s1026" alt="&quot;&quot;" style="width:122.7pt;height: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" fillcolor="#e2b80f [3204]" stroked="f" strokeweight="2pt">
                      <v:stroke miterlimit="4"/>
                      <v:textbox style="mso-fit-shape-to-text:t" inset="3pt,3pt,3pt,3pt"/>
                      <w10:anchorlock/>
                    </v:rect>
                  </w:pict>
                </mc:Fallback>
              </mc:AlternateContent>
            </w:r>
          </w:p>
          <w:p w14:paraId="4A2654A3" w14:textId="77777777" w:rsidR="00211CE6" w:rsidRDefault="00211CE6" w:rsidP="00211CE6">
            <w:pPr>
              <w:pStyle w:val="Text"/>
            </w:pPr>
          </w:p>
          <w:sdt>
            <w:sdtPr>
              <w:id w:val="2014648443"/>
              <w:placeholder>
                <w:docPart w:val="93D966CADAF649B585F8EFB09C0A7545"/>
              </w:placeholder>
              <w:temporary/>
              <w:showingPlcHdr/>
              <w15:appearance w15:val="hidden"/>
            </w:sdtPr>
            <w:sdtEndPr/>
            <w:sdtContent>
              <w:p w14:paraId="3B89C5A9" w14:textId="77777777" w:rsidR="00A123DD" w:rsidRDefault="00A123DD" w:rsidP="00A123DD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2F70B312" w14:textId="77777777" w:rsidR="00A123DD" w:rsidRDefault="00A123DD" w:rsidP="00A123DD">
                <w:pPr>
                  <w:pStyle w:val="Text"/>
                </w:pPr>
              </w:p>
              <w:p w14:paraId="119288BE" w14:textId="77777777" w:rsidR="00A123DD" w:rsidRDefault="00A123DD" w:rsidP="00A123DD">
                <w:pPr>
                  <w:pStyle w:val="Text"/>
                </w:pPr>
                <w:r>
                  <w:t>Lorem Ipsum is simply dummy text of the printing and typesetting industry. Lorem Ipsum has been the industry's standard dummy text ever since the 1500s, when an unknown printer took a galley of type and scrambled it to make a type specimen book.</w:t>
                </w:r>
              </w:p>
              <w:p w14:paraId="3D949446" w14:textId="77777777" w:rsidR="00211CE6" w:rsidRDefault="003E4C77" w:rsidP="00A123DD">
                <w:pPr>
                  <w:pStyle w:val="Text"/>
                </w:pPr>
              </w:p>
            </w:sdtContent>
          </w:sdt>
          <w:p w14:paraId="08092490" w14:textId="77777777" w:rsidR="002366C9" w:rsidRDefault="002366C9" w:rsidP="00211CE6">
            <w:pPr>
              <w:pStyle w:val="Text"/>
            </w:pPr>
          </w:p>
          <w:p w14:paraId="61CC67B3" w14:textId="77777777" w:rsidR="002366C9" w:rsidRDefault="002366C9" w:rsidP="002366C9">
            <w:pPr>
              <w:pStyle w:val="Text"/>
              <w:jc w:val="center"/>
            </w:pPr>
            <w:r w:rsidRPr="00E44B70">
              <w:rPr>
                <w:noProof/>
                <w:lang w:eastAsia="en-AU"/>
              </w:rPr>
              <mc:AlternateContent>
                <mc:Choice Requires="wps">
                  <w:drawing>
                    <wp:inline distT="0" distB="0" distL="0" distR="0" wp14:anchorId="22E4106F" wp14:editId="225729D9">
                      <wp:extent cx="689020" cy="634979"/>
                      <wp:effectExtent l="0" t="0" r="0" b="635"/>
                      <wp:docPr id="21" name="Shape" descr="bullseye ico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9020" cy="634979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553" h="21600" extrusionOk="0">
                                    <a:moveTo>
                                      <a:pt x="21419" y="11588"/>
                                    </a:moveTo>
                                    <a:lnTo>
                                      <a:pt x="19941" y="9979"/>
                                    </a:lnTo>
                                    <a:lnTo>
                                      <a:pt x="21419" y="8371"/>
                                    </a:lnTo>
                                    <a:cubicBezTo>
                                      <a:pt x="21540" y="8240"/>
                                      <a:pt x="21570" y="8043"/>
                                      <a:pt x="21509" y="7878"/>
                                    </a:cubicBezTo>
                                    <a:cubicBezTo>
                                      <a:pt x="21449" y="7714"/>
                                      <a:pt x="21298" y="7583"/>
                                      <a:pt x="21117" y="7583"/>
                                    </a:cubicBezTo>
                                    <a:lnTo>
                                      <a:pt x="18070" y="7583"/>
                                    </a:lnTo>
                                    <a:cubicBezTo>
                                      <a:pt x="17678" y="5810"/>
                                      <a:pt x="16834" y="4202"/>
                                      <a:pt x="15657" y="2922"/>
                                    </a:cubicBezTo>
                                    <a:cubicBezTo>
                                      <a:pt x="13937" y="1050"/>
                                      <a:pt x="11615" y="0"/>
                                      <a:pt x="9171" y="0"/>
                                    </a:cubicBezTo>
                                    <a:cubicBezTo>
                                      <a:pt x="6727" y="0"/>
                                      <a:pt x="4435" y="1050"/>
                                      <a:pt x="2685" y="2922"/>
                                    </a:cubicBezTo>
                                    <a:cubicBezTo>
                                      <a:pt x="965" y="4793"/>
                                      <a:pt x="0" y="7320"/>
                                      <a:pt x="0" y="9979"/>
                                    </a:cubicBezTo>
                                    <a:cubicBezTo>
                                      <a:pt x="0" y="12638"/>
                                      <a:pt x="965" y="15133"/>
                                      <a:pt x="2685" y="17037"/>
                                    </a:cubicBezTo>
                                    <a:cubicBezTo>
                                      <a:pt x="3198" y="17595"/>
                                      <a:pt x="3771" y="18088"/>
                                      <a:pt x="4374" y="18481"/>
                                    </a:cubicBezTo>
                                    <a:lnTo>
                                      <a:pt x="3107" y="20911"/>
                                    </a:lnTo>
                                    <a:cubicBezTo>
                                      <a:pt x="3047" y="21042"/>
                                      <a:pt x="3047" y="21239"/>
                                      <a:pt x="3107" y="21370"/>
                                    </a:cubicBezTo>
                                    <a:cubicBezTo>
                                      <a:pt x="3168" y="21502"/>
                                      <a:pt x="3318" y="21600"/>
                                      <a:pt x="3469" y="21600"/>
                                    </a:cubicBezTo>
                                    <a:lnTo>
                                      <a:pt x="5641" y="21600"/>
                                    </a:lnTo>
                                    <a:cubicBezTo>
                                      <a:pt x="5792" y="21600"/>
                                      <a:pt x="5943" y="21502"/>
                                      <a:pt x="6003" y="21370"/>
                                    </a:cubicBezTo>
                                    <a:lnTo>
                                      <a:pt x="6908" y="19663"/>
                                    </a:lnTo>
                                    <a:cubicBezTo>
                                      <a:pt x="7632" y="19860"/>
                                      <a:pt x="8387" y="19959"/>
                                      <a:pt x="9171" y="19959"/>
                                    </a:cubicBezTo>
                                    <a:cubicBezTo>
                                      <a:pt x="9955" y="19959"/>
                                      <a:pt x="10710" y="19860"/>
                                      <a:pt x="11434" y="19663"/>
                                    </a:cubicBezTo>
                                    <a:lnTo>
                                      <a:pt x="12339" y="21370"/>
                                    </a:lnTo>
                                    <a:cubicBezTo>
                                      <a:pt x="12399" y="21502"/>
                                      <a:pt x="12550" y="21600"/>
                                      <a:pt x="12701" y="21600"/>
                                    </a:cubicBezTo>
                                    <a:lnTo>
                                      <a:pt x="14873" y="21600"/>
                                    </a:lnTo>
                                    <a:cubicBezTo>
                                      <a:pt x="15023" y="21600"/>
                                      <a:pt x="15174" y="21502"/>
                                      <a:pt x="15235" y="21370"/>
                                    </a:cubicBezTo>
                                    <a:cubicBezTo>
                                      <a:pt x="15295" y="21239"/>
                                      <a:pt x="15325" y="21042"/>
                                      <a:pt x="15235" y="20911"/>
                                    </a:cubicBezTo>
                                    <a:lnTo>
                                      <a:pt x="13968" y="18481"/>
                                    </a:lnTo>
                                    <a:cubicBezTo>
                                      <a:pt x="14571" y="18088"/>
                                      <a:pt x="15144" y="17595"/>
                                      <a:pt x="15657" y="17037"/>
                                    </a:cubicBezTo>
                                    <a:cubicBezTo>
                                      <a:pt x="16834" y="15757"/>
                                      <a:pt x="17678" y="14116"/>
                                      <a:pt x="18070" y="12376"/>
                                    </a:cubicBezTo>
                                    <a:lnTo>
                                      <a:pt x="21117" y="12376"/>
                                    </a:lnTo>
                                    <a:cubicBezTo>
                                      <a:pt x="21298" y="12376"/>
                                      <a:pt x="21449" y="12277"/>
                                      <a:pt x="21510" y="12080"/>
                                    </a:cubicBezTo>
                                    <a:cubicBezTo>
                                      <a:pt x="21600" y="11916"/>
                                      <a:pt x="21540" y="11719"/>
                                      <a:pt x="21419" y="11588"/>
                                    </a:cubicBezTo>
                                    <a:close/>
                                    <a:moveTo>
                                      <a:pt x="20122" y="8535"/>
                                    </a:moveTo>
                                    <a:lnTo>
                                      <a:pt x="19187" y="9553"/>
                                    </a:lnTo>
                                    <a:lnTo>
                                      <a:pt x="16260" y="9553"/>
                                    </a:lnTo>
                                    <a:lnTo>
                                      <a:pt x="17196" y="8535"/>
                                    </a:lnTo>
                                    <a:lnTo>
                                      <a:pt x="20122" y="8535"/>
                                    </a:lnTo>
                                    <a:close/>
                                    <a:moveTo>
                                      <a:pt x="5430" y="20681"/>
                                    </a:moveTo>
                                    <a:lnTo>
                                      <a:pt x="4223" y="20681"/>
                                    </a:lnTo>
                                    <a:lnTo>
                                      <a:pt x="5128" y="18908"/>
                                    </a:lnTo>
                                    <a:cubicBezTo>
                                      <a:pt x="5430" y="19072"/>
                                      <a:pt x="5762" y="19236"/>
                                      <a:pt x="6094" y="19368"/>
                                    </a:cubicBezTo>
                                    <a:lnTo>
                                      <a:pt x="5430" y="20681"/>
                                    </a:lnTo>
                                    <a:close/>
                                    <a:moveTo>
                                      <a:pt x="14179" y="20681"/>
                                    </a:moveTo>
                                    <a:lnTo>
                                      <a:pt x="12972" y="20681"/>
                                    </a:lnTo>
                                    <a:lnTo>
                                      <a:pt x="12278" y="19368"/>
                                    </a:lnTo>
                                    <a:cubicBezTo>
                                      <a:pt x="12610" y="19236"/>
                                      <a:pt x="12942" y="19105"/>
                                      <a:pt x="13244" y="18908"/>
                                    </a:cubicBezTo>
                                    <a:lnTo>
                                      <a:pt x="14179" y="20681"/>
                                    </a:lnTo>
                                    <a:close/>
                                    <a:moveTo>
                                      <a:pt x="15084" y="16381"/>
                                    </a:moveTo>
                                    <a:cubicBezTo>
                                      <a:pt x="14541" y="16971"/>
                                      <a:pt x="13907" y="17497"/>
                                      <a:pt x="13244" y="17891"/>
                                    </a:cubicBezTo>
                                    <a:cubicBezTo>
                                      <a:pt x="13244" y="17891"/>
                                      <a:pt x="13213" y="17891"/>
                                      <a:pt x="13213" y="17891"/>
                                    </a:cubicBezTo>
                                    <a:cubicBezTo>
                                      <a:pt x="13213" y="17891"/>
                                      <a:pt x="13213" y="17891"/>
                                      <a:pt x="13213" y="17891"/>
                                    </a:cubicBezTo>
                                    <a:cubicBezTo>
                                      <a:pt x="12701" y="18186"/>
                                      <a:pt x="12158" y="18449"/>
                                      <a:pt x="11615" y="18613"/>
                                    </a:cubicBezTo>
                                    <a:cubicBezTo>
                                      <a:pt x="11584" y="18613"/>
                                      <a:pt x="11584" y="18613"/>
                                      <a:pt x="11554" y="18646"/>
                                    </a:cubicBezTo>
                                    <a:cubicBezTo>
                                      <a:pt x="10800" y="18875"/>
                                      <a:pt x="10016" y="19007"/>
                                      <a:pt x="9231" y="19007"/>
                                    </a:cubicBezTo>
                                    <a:cubicBezTo>
                                      <a:pt x="8447" y="19007"/>
                                      <a:pt x="7663" y="18875"/>
                                      <a:pt x="6908" y="18646"/>
                                    </a:cubicBezTo>
                                    <a:cubicBezTo>
                                      <a:pt x="6878" y="18646"/>
                                      <a:pt x="6878" y="18646"/>
                                      <a:pt x="6848" y="18613"/>
                                    </a:cubicBezTo>
                                    <a:cubicBezTo>
                                      <a:pt x="6275" y="18416"/>
                                      <a:pt x="5762" y="18186"/>
                                      <a:pt x="5249" y="17891"/>
                                    </a:cubicBezTo>
                                    <a:cubicBezTo>
                                      <a:pt x="5249" y="17891"/>
                                      <a:pt x="5249" y="17891"/>
                                      <a:pt x="5249" y="17891"/>
                                    </a:cubicBezTo>
                                    <a:cubicBezTo>
                                      <a:pt x="5249" y="17891"/>
                                      <a:pt x="5219" y="17891"/>
                                      <a:pt x="5219" y="17891"/>
                                    </a:cubicBezTo>
                                    <a:cubicBezTo>
                                      <a:pt x="4555" y="17497"/>
                                      <a:pt x="3922" y="16971"/>
                                      <a:pt x="3379" y="16381"/>
                                    </a:cubicBezTo>
                                    <a:cubicBezTo>
                                      <a:pt x="1810" y="14674"/>
                                      <a:pt x="935" y="12409"/>
                                      <a:pt x="935" y="9979"/>
                                    </a:cubicBezTo>
                                    <a:cubicBezTo>
                                      <a:pt x="935" y="7550"/>
                                      <a:pt x="1810" y="5285"/>
                                      <a:pt x="3379" y="3578"/>
                                    </a:cubicBezTo>
                                    <a:cubicBezTo>
                                      <a:pt x="4947" y="1871"/>
                                      <a:pt x="7029" y="919"/>
                                      <a:pt x="9261" y="919"/>
                                    </a:cubicBezTo>
                                    <a:cubicBezTo>
                                      <a:pt x="11494" y="919"/>
                                      <a:pt x="13575" y="1871"/>
                                      <a:pt x="15144" y="3578"/>
                                    </a:cubicBezTo>
                                    <a:cubicBezTo>
                                      <a:pt x="16170" y="4694"/>
                                      <a:pt x="16924" y="6073"/>
                                      <a:pt x="17286" y="7616"/>
                                    </a:cubicBezTo>
                                    <a:lnTo>
                                      <a:pt x="17075" y="7616"/>
                                    </a:lnTo>
                                    <a:cubicBezTo>
                                      <a:pt x="16954" y="7616"/>
                                      <a:pt x="16864" y="7649"/>
                                      <a:pt x="16773" y="7747"/>
                                    </a:cubicBezTo>
                                    <a:lnTo>
                                      <a:pt x="15657" y="8962"/>
                                    </a:lnTo>
                                    <a:cubicBezTo>
                                      <a:pt x="15536" y="8141"/>
                                      <a:pt x="15295" y="7320"/>
                                      <a:pt x="14933" y="6598"/>
                                    </a:cubicBezTo>
                                    <a:cubicBezTo>
                                      <a:pt x="14812" y="6368"/>
                                      <a:pt x="14571" y="6303"/>
                                      <a:pt x="14360" y="6434"/>
                                    </a:cubicBezTo>
                                    <a:cubicBezTo>
                                      <a:pt x="14149" y="6565"/>
                                      <a:pt x="14088" y="6828"/>
                                      <a:pt x="14209" y="7058"/>
                                    </a:cubicBezTo>
                                    <a:cubicBezTo>
                                      <a:pt x="14601" y="7846"/>
                                      <a:pt x="14842" y="8699"/>
                                      <a:pt x="14873" y="9553"/>
                                    </a:cubicBezTo>
                                    <a:lnTo>
                                      <a:pt x="13032" y="9553"/>
                                    </a:lnTo>
                                    <a:cubicBezTo>
                                      <a:pt x="12942" y="8633"/>
                                      <a:pt x="12550" y="7780"/>
                                      <a:pt x="11946" y="7091"/>
                                    </a:cubicBezTo>
                                    <a:cubicBezTo>
                                      <a:pt x="11222" y="6303"/>
                                      <a:pt x="10287" y="5876"/>
                                      <a:pt x="9261" y="5876"/>
                                    </a:cubicBezTo>
                                    <a:cubicBezTo>
                                      <a:pt x="8236" y="5876"/>
                                      <a:pt x="7301" y="6303"/>
                                      <a:pt x="6577" y="7091"/>
                                    </a:cubicBezTo>
                                    <a:cubicBezTo>
                                      <a:pt x="5853" y="7878"/>
                                      <a:pt x="5460" y="8896"/>
                                      <a:pt x="5460" y="10012"/>
                                    </a:cubicBezTo>
                                    <a:cubicBezTo>
                                      <a:pt x="5460" y="11095"/>
                                      <a:pt x="5852" y="12146"/>
                                      <a:pt x="6577" y="12934"/>
                                    </a:cubicBezTo>
                                    <a:cubicBezTo>
                                      <a:pt x="7301" y="13722"/>
                                      <a:pt x="8236" y="14148"/>
                                      <a:pt x="9261" y="14148"/>
                                    </a:cubicBezTo>
                                    <a:cubicBezTo>
                                      <a:pt x="10287" y="14148"/>
                                      <a:pt x="11222" y="13722"/>
                                      <a:pt x="11946" y="12934"/>
                                    </a:cubicBezTo>
                                    <a:cubicBezTo>
                                      <a:pt x="12550" y="12277"/>
                                      <a:pt x="12942" y="11424"/>
                                      <a:pt x="13032" y="10472"/>
                                    </a:cubicBezTo>
                                    <a:lnTo>
                                      <a:pt x="14873" y="10472"/>
                                    </a:lnTo>
                                    <a:cubicBezTo>
                                      <a:pt x="14782" y="11916"/>
                                      <a:pt x="14209" y="13295"/>
                                      <a:pt x="13244" y="14345"/>
                                    </a:cubicBezTo>
                                    <a:cubicBezTo>
                                      <a:pt x="12188" y="15494"/>
                                      <a:pt x="10770" y="16151"/>
                                      <a:pt x="9261" y="16151"/>
                                    </a:cubicBezTo>
                                    <a:cubicBezTo>
                                      <a:pt x="7753" y="16151"/>
                                      <a:pt x="6335" y="15527"/>
                                      <a:pt x="5279" y="14345"/>
                                    </a:cubicBezTo>
                                    <a:cubicBezTo>
                                      <a:pt x="4223" y="13196"/>
                                      <a:pt x="3620" y="11654"/>
                                      <a:pt x="3620" y="10012"/>
                                    </a:cubicBezTo>
                                    <a:cubicBezTo>
                                      <a:pt x="3620" y="8371"/>
                                      <a:pt x="4193" y="6828"/>
                                      <a:pt x="5279" y="5679"/>
                                    </a:cubicBezTo>
                                    <a:cubicBezTo>
                                      <a:pt x="7029" y="3775"/>
                                      <a:pt x="9804" y="3348"/>
                                      <a:pt x="11977" y="4661"/>
                                    </a:cubicBezTo>
                                    <a:cubicBezTo>
                                      <a:pt x="12188" y="4793"/>
                                      <a:pt x="12429" y="4694"/>
                                      <a:pt x="12550" y="4497"/>
                                    </a:cubicBezTo>
                                    <a:cubicBezTo>
                                      <a:pt x="12670" y="4267"/>
                                      <a:pt x="12580" y="4005"/>
                                      <a:pt x="12399" y="3874"/>
                                    </a:cubicBezTo>
                                    <a:cubicBezTo>
                                      <a:pt x="11192" y="3151"/>
                                      <a:pt x="9774" y="2856"/>
                                      <a:pt x="8417" y="3053"/>
                                    </a:cubicBezTo>
                                    <a:cubicBezTo>
                                      <a:pt x="6999" y="3250"/>
                                      <a:pt x="5732" y="3939"/>
                                      <a:pt x="4706" y="5055"/>
                                    </a:cubicBezTo>
                                    <a:cubicBezTo>
                                      <a:pt x="3499" y="6368"/>
                                      <a:pt x="2806" y="8141"/>
                                      <a:pt x="2806" y="10045"/>
                                    </a:cubicBezTo>
                                    <a:cubicBezTo>
                                      <a:pt x="2806" y="11916"/>
                                      <a:pt x="3469" y="13689"/>
                                      <a:pt x="4706" y="15035"/>
                                    </a:cubicBezTo>
                                    <a:cubicBezTo>
                                      <a:pt x="5913" y="16348"/>
                                      <a:pt x="7542" y="17103"/>
                                      <a:pt x="9292" y="17103"/>
                                    </a:cubicBezTo>
                                    <a:cubicBezTo>
                                      <a:pt x="11041" y="17103"/>
                                      <a:pt x="12640" y="16381"/>
                                      <a:pt x="13877" y="15035"/>
                                    </a:cubicBezTo>
                                    <a:cubicBezTo>
                                      <a:pt x="14873" y="13951"/>
                                      <a:pt x="15506" y="12605"/>
                                      <a:pt x="15717" y="11095"/>
                                    </a:cubicBezTo>
                                    <a:lnTo>
                                      <a:pt x="16834" y="12310"/>
                                    </a:lnTo>
                                    <a:cubicBezTo>
                                      <a:pt x="16924" y="12409"/>
                                      <a:pt x="17015" y="12441"/>
                                      <a:pt x="17135" y="12441"/>
                                    </a:cubicBezTo>
                                    <a:lnTo>
                                      <a:pt x="17346" y="12441"/>
                                    </a:lnTo>
                                    <a:cubicBezTo>
                                      <a:pt x="16864" y="13886"/>
                                      <a:pt x="16110" y="15264"/>
                                      <a:pt x="15084" y="16381"/>
                                    </a:cubicBezTo>
                                    <a:close/>
                                    <a:moveTo>
                                      <a:pt x="10589" y="9126"/>
                                    </a:moveTo>
                                    <a:cubicBezTo>
                                      <a:pt x="10468" y="8896"/>
                                      <a:pt x="10227" y="8830"/>
                                      <a:pt x="10016" y="8962"/>
                                    </a:cubicBezTo>
                                    <a:lnTo>
                                      <a:pt x="9020" y="9585"/>
                                    </a:lnTo>
                                    <a:cubicBezTo>
                                      <a:pt x="8899" y="9651"/>
                                      <a:pt x="8809" y="9815"/>
                                      <a:pt x="8809" y="9979"/>
                                    </a:cubicBezTo>
                                    <a:cubicBezTo>
                                      <a:pt x="8809" y="10143"/>
                                      <a:pt x="8899" y="10308"/>
                                      <a:pt x="9020" y="10373"/>
                                    </a:cubicBezTo>
                                    <a:lnTo>
                                      <a:pt x="10016" y="10997"/>
                                    </a:lnTo>
                                    <a:cubicBezTo>
                                      <a:pt x="10076" y="11030"/>
                                      <a:pt x="10166" y="11063"/>
                                      <a:pt x="10227" y="11063"/>
                                    </a:cubicBezTo>
                                    <a:cubicBezTo>
                                      <a:pt x="10378" y="11063"/>
                                      <a:pt x="10498" y="10997"/>
                                      <a:pt x="10589" y="10833"/>
                                    </a:cubicBezTo>
                                    <a:cubicBezTo>
                                      <a:pt x="10649" y="10702"/>
                                      <a:pt x="10649" y="10570"/>
                                      <a:pt x="10619" y="10439"/>
                                    </a:cubicBezTo>
                                    <a:lnTo>
                                      <a:pt x="12127" y="10439"/>
                                    </a:lnTo>
                                    <a:cubicBezTo>
                                      <a:pt x="12037" y="11128"/>
                                      <a:pt x="11765" y="11752"/>
                                      <a:pt x="11283" y="12244"/>
                                    </a:cubicBezTo>
                                    <a:cubicBezTo>
                                      <a:pt x="10740" y="12835"/>
                                      <a:pt x="9985" y="13196"/>
                                      <a:pt x="9201" y="13196"/>
                                    </a:cubicBezTo>
                                    <a:cubicBezTo>
                                      <a:pt x="8417" y="13196"/>
                                      <a:pt x="7663" y="12868"/>
                                      <a:pt x="7120" y="12244"/>
                                    </a:cubicBezTo>
                                    <a:cubicBezTo>
                                      <a:pt x="6577" y="11653"/>
                                      <a:pt x="6245" y="10833"/>
                                      <a:pt x="6245" y="9979"/>
                                    </a:cubicBezTo>
                                    <a:cubicBezTo>
                                      <a:pt x="6245" y="9126"/>
                                      <a:pt x="6546" y="8305"/>
                                      <a:pt x="7120" y="7714"/>
                                    </a:cubicBezTo>
                                    <a:cubicBezTo>
                                      <a:pt x="7663" y="7123"/>
                                      <a:pt x="8417" y="6762"/>
                                      <a:pt x="9201" y="6762"/>
                                    </a:cubicBezTo>
                                    <a:cubicBezTo>
                                      <a:pt x="9985" y="6762"/>
                                      <a:pt x="10740" y="7091"/>
                                      <a:pt x="11283" y="7714"/>
                                    </a:cubicBezTo>
                                    <a:cubicBezTo>
                                      <a:pt x="11735" y="8207"/>
                                      <a:pt x="12037" y="8830"/>
                                      <a:pt x="12127" y="9520"/>
                                    </a:cubicBezTo>
                                    <a:lnTo>
                                      <a:pt x="10619" y="9520"/>
                                    </a:lnTo>
                                    <a:cubicBezTo>
                                      <a:pt x="10649" y="9388"/>
                                      <a:pt x="10649" y="9257"/>
                                      <a:pt x="10589" y="9126"/>
                                    </a:cubicBezTo>
                                    <a:close/>
                                    <a:moveTo>
                                      <a:pt x="17196" y="11424"/>
                                    </a:moveTo>
                                    <a:lnTo>
                                      <a:pt x="16260" y="10406"/>
                                    </a:lnTo>
                                    <a:lnTo>
                                      <a:pt x="19187" y="10406"/>
                                    </a:lnTo>
                                    <a:lnTo>
                                      <a:pt x="20122" y="11424"/>
                                    </a:lnTo>
                                    <a:lnTo>
                                      <a:pt x="17196" y="11424"/>
                                    </a:lnTo>
                                    <a:close/>
                                    <a:moveTo>
                                      <a:pt x="13183" y="5646"/>
                                    </a:moveTo>
                                    <a:cubicBezTo>
                                      <a:pt x="13274" y="5745"/>
                                      <a:pt x="13364" y="5778"/>
                                      <a:pt x="13485" y="5778"/>
                                    </a:cubicBezTo>
                                    <a:cubicBezTo>
                                      <a:pt x="13606" y="5778"/>
                                      <a:pt x="13696" y="5745"/>
                                      <a:pt x="13787" y="5646"/>
                                    </a:cubicBezTo>
                                    <a:cubicBezTo>
                                      <a:pt x="13937" y="5482"/>
                                      <a:pt x="13937" y="5187"/>
                                      <a:pt x="13787" y="4990"/>
                                    </a:cubicBezTo>
                                    <a:lnTo>
                                      <a:pt x="13787" y="4990"/>
                                    </a:lnTo>
                                    <a:cubicBezTo>
                                      <a:pt x="13636" y="4826"/>
                                      <a:pt x="13364" y="4826"/>
                                      <a:pt x="13183" y="4990"/>
                                    </a:cubicBezTo>
                                    <a:cubicBezTo>
                                      <a:pt x="13032" y="5187"/>
                                      <a:pt x="13032" y="5482"/>
                                      <a:pt x="13183" y="5646"/>
                                    </a:cubicBezTo>
                                    <a:lnTo>
                                      <a:pt x="13183" y="564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529D892" id="Shape" o:spid="_x0000_s1026" alt="bullseye icon" style="width:54.25pt;height:5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553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" path="m21419,11588l19941,9979,21419,8371v121,-131,151,-328,90,-493c21449,7714,21298,7583,21117,7583r-3047,c17678,5810,16834,4202,15657,2922,13937,1050,11615,,9171,,6727,,4435,1050,2685,2922,965,4793,,7320,,9979v,2659,965,5154,2685,7058c3198,17595,3771,18088,4374,18481l3107,20911v-60,131,-60,328,,459c3168,21502,3318,21600,3469,21600r2172,c5792,21600,5943,21502,6003,21370r905,-1707c7632,19860,8387,19959,9171,19959v784,,1539,-99,2263,-296l12339,21370v60,132,211,230,362,230l14873,21600v150,,301,-98,362,-230c15295,21239,15325,21042,15235,20911l13968,18481v603,-393,1176,-886,1689,-1444c16834,15757,17678,14116,18070,12376r3047,c21298,12376,21449,12277,21510,12080v90,-164,30,-361,-91,-492xm20122,8535r-935,1018l16260,9553r936,-1018l20122,8535xm5430,20681r-1207,l5128,18908v302,164,634,328,966,460l5430,20681xm14179,20681r-1207,l12278,19368v332,-132,664,-263,966,-460l14179,20681xm15084,16381v-543,590,-1177,1116,-1840,1510c13244,17891,13213,17891,13213,17891v,,,,,c12701,18186,12158,18449,11615,18613v-31,,-31,,-61,33c10800,18875,10016,19007,9231,19007v-784,,-1568,-132,-2323,-361c6878,18646,6878,18646,6848,18613v-573,-197,-1086,-427,-1599,-722c5249,17891,5249,17891,5249,17891v,,-30,,-30,c4555,17497,3922,16971,3379,16381,1810,14674,935,12409,935,9979v,-2429,875,-4694,2444,-6401c4947,1871,7029,919,9261,919v2233,,4314,952,5883,2659c16170,4694,16924,6073,17286,7616r-211,c16954,7616,16864,7649,16773,7747l15657,8962v-121,-821,-362,-1642,-724,-2364c14812,6368,14571,6303,14360,6434v-211,131,-272,394,-151,624c14601,7846,14842,8699,14873,9553r-1841,c12942,8633,12550,7780,11946,7091,11222,6303,10287,5876,9261,5876v-1025,,-1960,427,-2684,1215c5853,7878,5460,8896,5460,10012v,1083,392,2134,1117,2922c7301,13722,8236,14148,9261,14148v1026,,1961,-426,2685,-1214c12550,12277,12942,11424,13032,10472r1841,c14782,11916,14209,13295,13244,14345v-1056,1149,-2474,1806,-3983,1806c7753,16151,6335,15527,5279,14345,4223,13196,3620,11654,3620,10012v,-1641,573,-3184,1659,-4333c7029,3775,9804,3348,11977,4661v211,132,452,33,573,-164c12670,4267,12580,4005,12399,3874,11192,3151,9774,2856,8417,3053,6999,3250,5732,3939,4706,5055,3499,6368,2806,8141,2806,10045v,1871,663,3644,1900,4990c5913,16348,7542,17103,9292,17103v1749,,3348,-722,4585,-2068c14873,13951,15506,12605,15717,11095r1117,1215c16924,12409,17015,12441,17135,12441r211,c16864,13886,16110,15264,15084,16381xm10589,9126v-121,-230,-362,-296,-573,-164l9020,9585v-121,66,-211,230,-211,394c8809,10143,8899,10308,9020,10373r996,624c10076,11030,10166,11063,10227,11063v151,,271,-66,362,-230c10649,10702,10649,10570,10619,10439r1508,c12037,11128,11765,11752,11283,12244v-543,591,-1298,952,-2082,952c8417,13196,7663,12868,7120,12244,6577,11653,6245,10833,6245,9979v,-853,301,-1674,875,-2265c7663,7123,8417,6762,9201,6762v784,,1539,329,2082,952c11735,8207,12037,8830,12127,9520r-1508,c10649,9388,10649,9257,10589,9126xm17196,11424r-936,-1018l19187,10406r935,1018l17196,11424xm13183,5646v91,99,181,132,302,132c13606,5778,13696,5745,13787,5646v150,-164,150,-459,,-656l13787,4990v-151,-164,-423,-164,-604,c13032,5187,13032,5482,13183,5646r,xe" fillcolor="#e2b80f [3204]" stroked="f" strokeweight="1pt">
                      <v:stroke miterlimit="4" joinstyle="miter"/>
                      <v:path arrowok="t" o:extrusionok="f" o:connecttype="custom" o:connectlocs="344510,317490;344510,317490;344510,317490;344510,317490" o:connectangles="0,90,180,27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80" w:type="dxa"/>
            <w:tcBorders>
              <w:top w:val="single" w:sz="48" w:space="0" w:color="E2B80F" w:themeColor="accent1"/>
            </w:tcBorders>
            <w:shd w:val="clear" w:color="auto" w:fill="FFFFFF" w:themeFill="background1"/>
          </w:tcPr>
          <w:p w14:paraId="79B3317D" w14:textId="77777777" w:rsidR="00211CE6" w:rsidRDefault="00211CE6"/>
        </w:tc>
        <w:tc>
          <w:tcPr>
            <w:tcW w:w="780" w:type="dxa"/>
          </w:tcPr>
          <w:p w14:paraId="6A7E8517" w14:textId="77777777" w:rsidR="00211CE6" w:rsidRDefault="00211CE6"/>
        </w:tc>
      </w:tr>
    </w:tbl>
    <w:p w14:paraId="1D3F4849" w14:textId="77777777" w:rsidR="00211CE6" w:rsidRDefault="00211CE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558"/>
        <w:gridCol w:w="6232"/>
        <w:gridCol w:w="1560"/>
      </w:tblGrid>
      <w:tr w:rsidR="000359D1" w14:paraId="5DEFA851" w14:textId="77777777" w:rsidTr="00A07DCE">
        <w:trPr>
          <w:trHeight w:val="1140"/>
        </w:trPr>
        <w:tc>
          <w:tcPr>
            <w:tcW w:w="1558" w:type="dxa"/>
          </w:tcPr>
          <w:p w14:paraId="1FC4D524" w14:textId="77777777" w:rsidR="000359D1" w:rsidRPr="00E44B70" w:rsidRDefault="00C3007A" w:rsidP="000359D1">
            <w:pPr>
              <w:pStyle w:val="Text"/>
            </w:pPr>
            <w:r w:rsidRPr="00E44B70">
              <w:rPr>
                <w:noProof/>
                <w:lang w:eastAsia="en-AU"/>
              </w:rPr>
              <w:drawing>
                <wp:anchor distT="0" distB="0" distL="114300" distR="114300" simplePos="0" relativeHeight="251677696" behindDoc="1" locked="0" layoutInCell="1" allowOverlap="1" wp14:anchorId="04ED342A" wp14:editId="1AF6E9EE">
                  <wp:simplePos x="0" y="0"/>
                  <wp:positionH relativeFrom="margin">
                    <wp:posOffset>0</wp:posOffset>
                  </wp:positionH>
                  <wp:positionV relativeFrom="margin">
                    <wp:posOffset>3810</wp:posOffset>
                  </wp:positionV>
                  <wp:extent cx="5943600" cy="8458200"/>
                  <wp:effectExtent l="0" t="0" r="0" b="0"/>
                  <wp:wrapNone/>
                  <wp:docPr id="12" name="Picture 1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-04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5943600" cy="845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B72D4" w:rsidRPr="00E44B70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D790B8F" wp14:editId="77BD13FC">
                      <wp:simplePos x="0" y="0"/>
                      <wp:positionH relativeFrom="column">
                        <wp:posOffset>798830</wp:posOffset>
                      </wp:positionH>
                      <wp:positionV relativeFrom="paragraph">
                        <wp:posOffset>558659</wp:posOffset>
                      </wp:positionV>
                      <wp:extent cx="4339590" cy="340995"/>
                      <wp:effectExtent l="0" t="0" r="3810" b="1905"/>
                      <wp:wrapNone/>
                      <wp:docPr id="15" name="Shap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39590" cy="34099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0" y="0"/>
                                    </a:moveTo>
                                    <a:lnTo>
                                      <a:pt x="0" y="21600"/>
                                    </a:lnTo>
                                    <a:lnTo>
                                      <a:pt x="931" y="21600"/>
                                    </a:lnTo>
                                    <a:lnTo>
                                      <a:pt x="931" y="11012"/>
                                    </a:lnTo>
                                    <a:lnTo>
                                      <a:pt x="20669" y="11012"/>
                                    </a:lnTo>
                                    <a:lnTo>
                                      <a:pt x="20669" y="21600"/>
                                    </a:lnTo>
                                    <a:lnTo>
                                      <a:pt x="21600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9174F8" id="Shape" o:spid="_x0000_s1026" alt="&quot;&quot;" style="position:absolute;margin-left:62.9pt;margin-top:44pt;width:341.7pt;height:26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" path="m,l,21600r931,l931,11012r19738,l20669,21600r931,l21600,,,xe" fillcolor="#e2b80f [3204]" stroked="f" strokeweight="1pt">
                      <v:stroke miterlimit="4" joinstyle="miter"/>
                      <v:path arrowok="t" o:extrusionok="f" o:connecttype="custom" o:connectlocs="2169795,170498;2169795,170498;2169795,170498;2169795,170498" o:connectangles="0,90,180,270"/>
                    </v:shape>
                  </w:pict>
                </mc:Fallback>
              </mc:AlternateContent>
            </w:r>
          </w:p>
        </w:tc>
        <w:tc>
          <w:tcPr>
            <w:tcW w:w="6232" w:type="dxa"/>
            <w:vAlign w:val="center"/>
          </w:tcPr>
          <w:p w14:paraId="5D317788" w14:textId="77777777" w:rsidR="000359D1" w:rsidRDefault="000359D1" w:rsidP="000359D1">
            <w:pPr>
              <w:pStyle w:val="Text"/>
            </w:pPr>
          </w:p>
        </w:tc>
        <w:tc>
          <w:tcPr>
            <w:tcW w:w="1560" w:type="dxa"/>
          </w:tcPr>
          <w:p w14:paraId="4DC371C0" w14:textId="77777777" w:rsidR="000359D1" w:rsidRDefault="000359D1"/>
        </w:tc>
      </w:tr>
      <w:tr w:rsidR="000359D1" w14:paraId="4C0102F1" w14:textId="77777777" w:rsidTr="00A07DCE">
        <w:trPr>
          <w:trHeight w:val="9244"/>
        </w:trPr>
        <w:tc>
          <w:tcPr>
            <w:tcW w:w="1558" w:type="dxa"/>
          </w:tcPr>
          <w:p w14:paraId="4E1915E6" w14:textId="77777777" w:rsidR="000359D1" w:rsidRDefault="000359D1" w:rsidP="000359D1">
            <w:pPr>
              <w:pStyle w:val="Text"/>
            </w:pPr>
          </w:p>
        </w:tc>
        <w:tc>
          <w:tcPr>
            <w:tcW w:w="6232" w:type="dxa"/>
            <w:shd w:val="clear" w:color="auto" w:fill="FFFFFF" w:themeFill="background1"/>
            <w:vAlign w:val="center"/>
          </w:tcPr>
          <w:p w14:paraId="3369F6AA" w14:textId="77777777" w:rsidR="000359D1" w:rsidRDefault="003E4C77" w:rsidP="00C3007A">
            <w:pPr>
              <w:pStyle w:val="Heading4"/>
            </w:pPr>
            <w:sdt>
              <w:sdtPr>
                <w:id w:val="-1062023703"/>
                <w:placeholder>
                  <w:docPart w:val="ED41BF648B084BEC839473ADB6FBCDC3"/>
                </w:placeholder>
                <w:temporary/>
                <w:showingPlcHdr/>
                <w15:appearance w15:val="hidden"/>
              </w:sdtPr>
              <w:sdtEndPr/>
              <w:sdtContent>
                <w:r w:rsidR="00A123DD" w:rsidRPr="000359D1">
                  <w:t>Lorem Ipsum is simply dummy text of the printing and typesetting industry.</w:t>
                </w:r>
              </w:sdtContent>
            </w:sdt>
          </w:p>
        </w:tc>
        <w:tc>
          <w:tcPr>
            <w:tcW w:w="1560" w:type="dxa"/>
          </w:tcPr>
          <w:p w14:paraId="0328B6FF" w14:textId="77777777" w:rsidR="000359D1" w:rsidRDefault="000359D1"/>
        </w:tc>
      </w:tr>
      <w:tr w:rsidR="000359D1" w14:paraId="56A68958" w14:textId="77777777" w:rsidTr="00A07DCE">
        <w:trPr>
          <w:trHeight w:val="2955"/>
        </w:trPr>
        <w:tc>
          <w:tcPr>
            <w:tcW w:w="1558" w:type="dxa"/>
          </w:tcPr>
          <w:p w14:paraId="5DDABB22" w14:textId="77777777" w:rsidR="000359D1" w:rsidRDefault="000359D1" w:rsidP="000359D1">
            <w:pPr>
              <w:pStyle w:val="Text"/>
            </w:pPr>
          </w:p>
        </w:tc>
        <w:tc>
          <w:tcPr>
            <w:tcW w:w="6232" w:type="dxa"/>
            <w:vAlign w:val="center"/>
          </w:tcPr>
          <w:p w14:paraId="2B49E131" w14:textId="77777777" w:rsidR="000359D1" w:rsidRDefault="009B72D4" w:rsidP="000359D1">
            <w:pPr>
              <w:pStyle w:val="Text"/>
              <w:jc w:val="center"/>
            </w:pPr>
            <w:r w:rsidRPr="00E44B70">
              <w:rPr>
                <w:noProof/>
                <w:lang w:eastAsia="en-A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BB49CBD" wp14:editId="4AEDD19B">
                      <wp:simplePos x="0" y="0"/>
                      <wp:positionH relativeFrom="column">
                        <wp:posOffset>-184785</wp:posOffset>
                      </wp:positionH>
                      <wp:positionV relativeFrom="paragraph">
                        <wp:posOffset>-488950</wp:posOffset>
                      </wp:positionV>
                      <wp:extent cx="4337685" cy="341630"/>
                      <wp:effectExtent l="0" t="0" r="5715" b="1270"/>
                      <wp:wrapNone/>
                      <wp:docPr id="16" name="Shape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4337685" cy="34163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0" y="0"/>
                                    </a:moveTo>
                                    <a:lnTo>
                                      <a:pt x="0" y="21600"/>
                                    </a:lnTo>
                                    <a:lnTo>
                                      <a:pt x="931" y="21600"/>
                                    </a:lnTo>
                                    <a:lnTo>
                                      <a:pt x="931" y="11012"/>
                                    </a:lnTo>
                                    <a:lnTo>
                                      <a:pt x="20669" y="11012"/>
                                    </a:lnTo>
                                    <a:lnTo>
                                      <a:pt x="20669" y="21600"/>
                                    </a:lnTo>
                                    <a:lnTo>
                                      <a:pt x="21600" y="21600"/>
                                    </a:lnTo>
                                    <a:lnTo>
                                      <a:pt x="2160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E0100D" id="Shape" o:spid="_x0000_s1026" alt="&quot;&quot;" style="position:absolute;margin-left:-14.55pt;margin-top:-38.5pt;width:341.55pt;height:26.9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" path="m,l,21600r931,l931,11012r19738,l20669,21600r931,l21600,,,xe" fillcolor="#e2b80f [3204]" stroked="f" strokeweight="1pt">
                      <v:stroke miterlimit="4" joinstyle="miter"/>
                      <v:path arrowok="t" o:extrusionok="f" o:connecttype="custom" o:connectlocs="2168843,170815;2168843,170815;2168843,170815;2168843,170815" o:connectangles="0,90,180,270"/>
                    </v:shape>
                  </w:pict>
                </mc:Fallback>
              </mc:AlternateContent>
            </w:r>
            <w:r w:rsidR="000359D1" w:rsidRPr="00E44B70">
              <w:rPr>
                <w:noProof/>
                <w:lang w:eastAsia="en-AU"/>
              </w:rPr>
              <mc:AlternateContent>
                <mc:Choice Requires="wps">
                  <w:drawing>
                    <wp:inline distT="0" distB="0" distL="0" distR="0" wp14:anchorId="208F0412" wp14:editId="299BFB6F">
                      <wp:extent cx="1272541" cy="1233170"/>
                      <wp:effectExtent l="0" t="0" r="0" b="0"/>
                      <wp:docPr id="14" name="Shape" descr="logo placeholder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0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2541" cy="123317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wd2" y="hd2"/>
                                  </a:cxn>
                                  <a:cxn ang="5400000">
                                    <a:pos x="wd2" y="hd2"/>
                                  </a:cxn>
                                  <a:cxn ang="10800000">
                                    <a:pos x="wd2" y="hd2"/>
                                  </a:cxn>
                                  <a:cxn ang="16200000">
                                    <a:pos x="wd2" y="hd2"/>
                                  </a:cxn>
                                </a:cxnLst>
                                <a:rect l="0" t="0" r="r" b="b"/>
                                <a:pathLst>
                                  <a:path w="21600" h="21600" extrusionOk="0">
                                    <a:moveTo>
                                      <a:pt x="2091" y="14971"/>
                                    </a:moveTo>
                                    <a:cubicBezTo>
                                      <a:pt x="2048" y="15216"/>
                                      <a:pt x="1962" y="15371"/>
                                      <a:pt x="1832" y="15483"/>
                                    </a:cubicBezTo>
                                    <a:cubicBezTo>
                                      <a:pt x="1703" y="15594"/>
                                      <a:pt x="1574" y="15638"/>
                                      <a:pt x="1401" y="15638"/>
                                    </a:cubicBezTo>
                                    <a:cubicBezTo>
                                      <a:pt x="1186" y="15638"/>
                                      <a:pt x="992" y="15549"/>
                                      <a:pt x="862" y="15371"/>
                                    </a:cubicBezTo>
                                    <a:cubicBezTo>
                                      <a:pt x="711" y="15193"/>
                                      <a:pt x="647" y="14904"/>
                                      <a:pt x="647" y="14504"/>
                                    </a:cubicBezTo>
                                    <a:cubicBezTo>
                                      <a:pt x="647" y="14126"/>
                                      <a:pt x="711" y="13859"/>
                                      <a:pt x="862" y="13681"/>
                                    </a:cubicBezTo>
                                    <a:cubicBezTo>
                                      <a:pt x="1013" y="13503"/>
                                      <a:pt x="1186" y="13436"/>
                                      <a:pt x="1423" y="13436"/>
                                    </a:cubicBezTo>
                                    <a:cubicBezTo>
                                      <a:pt x="1595" y="13436"/>
                                      <a:pt x="1725" y="13481"/>
                                      <a:pt x="1854" y="13570"/>
                                    </a:cubicBezTo>
                                    <a:cubicBezTo>
                                      <a:pt x="1983" y="13658"/>
                                      <a:pt x="2048" y="13792"/>
                                      <a:pt x="2091" y="13970"/>
                                    </a:cubicBezTo>
                                    <a:lnTo>
                                      <a:pt x="2716" y="13814"/>
                                    </a:lnTo>
                                    <a:cubicBezTo>
                                      <a:pt x="2651" y="13547"/>
                                      <a:pt x="2544" y="13369"/>
                                      <a:pt x="2393" y="13236"/>
                                    </a:cubicBezTo>
                                    <a:cubicBezTo>
                                      <a:pt x="2156" y="13013"/>
                                      <a:pt x="1854" y="12880"/>
                                      <a:pt x="1466" y="12880"/>
                                    </a:cubicBezTo>
                                    <a:cubicBezTo>
                                      <a:pt x="1035" y="12880"/>
                                      <a:pt x="690" y="13036"/>
                                      <a:pt x="410" y="13325"/>
                                    </a:cubicBezTo>
                                    <a:cubicBezTo>
                                      <a:pt x="151" y="13614"/>
                                      <a:pt x="0" y="14037"/>
                                      <a:pt x="0" y="14571"/>
                                    </a:cubicBezTo>
                                    <a:cubicBezTo>
                                      <a:pt x="0" y="15082"/>
                                      <a:pt x="129" y="15460"/>
                                      <a:pt x="388" y="15750"/>
                                    </a:cubicBezTo>
                                    <a:cubicBezTo>
                                      <a:pt x="647" y="16039"/>
                                      <a:pt x="992" y="16194"/>
                                      <a:pt x="1401" y="16194"/>
                                    </a:cubicBezTo>
                                    <a:cubicBezTo>
                                      <a:pt x="1725" y="16194"/>
                                      <a:pt x="2005" y="16105"/>
                                      <a:pt x="2220" y="15950"/>
                                    </a:cubicBezTo>
                                    <a:cubicBezTo>
                                      <a:pt x="2436" y="15772"/>
                                      <a:pt x="2587" y="15527"/>
                                      <a:pt x="2695" y="15171"/>
                                    </a:cubicBezTo>
                                    <a:lnTo>
                                      <a:pt x="2091" y="14971"/>
                                    </a:lnTo>
                                    <a:close/>
                                    <a:moveTo>
                                      <a:pt x="754" y="18330"/>
                                    </a:moveTo>
                                    <a:lnTo>
                                      <a:pt x="129" y="18330"/>
                                    </a:lnTo>
                                    <a:lnTo>
                                      <a:pt x="129" y="21489"/>
                                    </a:lnTo>
                                    <a:lnTo>
                                      <a:pt x="2307" y="21489"/>
                                    </a:lnTo>
                                    <a:lnTo>
                                      <a:pt x="2307" y="20955"/>
                                    </a:lnTo>
                                    <a:lnTo>
                                      <a:pt x="754" y="20955"/>
                                    </a:lnTo>
                                    <a:lnTo>
                                      <a:pt x="754" y="18330"/>
                                    </a:lnTo>
                                    <a:close/>
                                    <a:moveTo>
                                      <a:pt x="5152" y="10144"/>
                                    </a:moveTo>
                                    <a:cubicBezTo>
                                      <a:pt x="7868" y="10144"/>
                                      <a:pt x="10067" y="7875"/>
                                      <a:pt x="10067" y="5072"/>
                                    </a:cubicBezTo>
                                    <a:cubicBezTo>
                                      <a:pt x="10067" y="2269"/>
                                      <a:pt x="7868" y="0"/>
                                      <a:pt x="5152" y="0"/>
                                    </a:cubicBezTo>
                                    <a:cubicBezTo>
                                      <a:pt x="2436" y="0"/>
                                      <a:pt x="237" y="2269"/>
                                      <a:pt x="237" y="5072"/>
                                    </a:cubicBezTo>
                                    <a:cubicBezTo>
                                      <a:pt x="259" y="7875"/>
                                      <a:pt x="2457" y="10144"/>
                                      <a:pt x="5152" y="10144"/>
                                    </a:cubicBezTo>
                                    <a:close/>
                                    <a:moveTo>
                                      <a:pt x="5152" y="2091"/>
                                    </a:moveTo>
                                    <a:cubicBezTo>
                                      <a:pt x="6747" y="2091"/>
                                      <a:pt x="8041" y="3426"/>
                                      <a:pt x="8041" y="5072"/>
                                    </a:cubicBezTo>
                                    <a:cubicBezTo>
                                      <a:pt x="8041" y="6718"/>
                                      <a:pt x="6747" y="8053"/>
                                      <a:pt x="5152" y="8053"/>
                                    </a:cubicBezTo>
                                    <a:cubicBezTo>
                                      <a:pt x="3557" y="8053"/>
                                      <a:pt x="2263" y="6718"/>
                                      <a:pt x="2263" y="5072"/>
                                    </a:cubicBezTo>
                                    <a:cubicBezTo>
                                      <a:pt x="2263" y="3426"/>
                                      <a:pt x="3557" y="2091"/>
                                      <a:pt x="5152" y="2091"/>
                                    </a:cubicBezTo>
                                    <a:close/>
                                    <a:moveTo>
                                      <a:pt x="10822" y="14949"/>
                                    </a:moveTo>
                                    <a:lnTo>
                                      <a:pt x="11231" y="14949"/>
                                    </a:lnTo>
                                    <a:cubicBezTo>
                                      <a:pt x="11511" y="14949"/>
                                      <a:pt x="11727" y="14926"/>
                                      <a:pt x="11878" y="14904"/>
                                    </a:cubicBezTo>
                                    <a:cubicBezTo>
                                      <a:pt x="11986" y="14882"/>
                                      <a:pt x="12093" y="14837"/>
                                      <a:pt x="12201" y="14749"/>
                                    </a:cubicBezTo>
                                    <a:cubicBezTo>
                                      <a:pt x="12309" y="14682"/>
                                      <a:pt x="12395" y="14571"/>
                                      <a:pt x="12460" y="14437"/>
                                    </a:cubicBezTo>
                                    <a:cubicBezTo>
                                      <a:pt x="12525" y="14304"/>
                                      <a:pt x="12568" y="14148"/>
                                      <a:pt x="12568" y="13948"/>
                                    </a:cubicBezTo>
                                    <a:cubicBezTo>
                                      <a:pt x="12568" y="13703"/>
                                      <a:pt x="12503" y="13481"/>
                                      <a:pt x="12395" y="13325"/>
                                    </a:cubicBezTo>
                                    <a:cubicBezTo>
                                      <a:pt x="12266" y="13169"/>
                                      <a:pt x="12137" y="13058"/>
                                      <a:pt x="11943" y="13013"/>
                                    </a:cubicBezTo>
                                    <a:cubicBezTo>
                                      <a:pt x="11835" y="12991"/>
                                      <a:pt x="11576" y="12969"/>
                                      <a:pt x="11210" y="12969"/>
                                    </a:cubicBezTo>
                                    <a:lnTo>
                                      <a:pt x="10196" y="12969"/>
                                    </a:lnTo>
                                    <a:lnTo>
                                      <a:pt x="10196" y="16172"/>
                                    </a:lnTo>
                                    <a:lnTo>
                                      <a:pt x="10822" y="16172"/>
                                    </a:lnTo>
                                    <a:lnTo>
                                      <a:pt x="10822" y="14949"/>
                                    </a:lnTo>
                                    <a:close/>
                                    <a:moveTo>
                                      <a:pt x="10822" y="13503"/>
                                    </a:moveTo>
                                    <a:lnTo>
                                      <a:pt x="11123" y="13503"/>
                                    </a:lnTo>
                                    <a:cubicBezTo>
                                      <a:pt x="11339" y="13503"/>
                                      <a:pt x="11490" y="13503"/>
                                      <a:pt x="11576" y="13525"/>
                                    </a:cubicBezTo>
                                    <a:cubicBezTo>
                                      <a:pt x="11684" y="13547"/>
                                      <a:pt x="11770" y="13592"/>
                                      <a:pt x="11835" y="13658"/>
                                    </a:cubicBezTo>
                                    <a:cubicBezTo>
                                      <a:pt x="11899" y="13725"/>
                                      <a:pt x="11943" y="13836"/>
                                      <a:pt x="11943" y="13948"/>
                                    </a:cubicBezTo>
                                    <a:cubicBezTo>
                                      <a:pt x="11943" y="14037"/>
                                      <a:pt x="11921" y="14126"/>
                                      <a:pt x="11878" y="14192"/>
                                    </a:cubicBezTo>
                                    <a:cubicBezTo>
                                      <a:pt x="11835" y="14259"/>
                                      <a:pt x="11770" y="14326"/>
                                      <a:pt x="11684" y="14348"/>
                                    </a:cubicBezTo>
                                    <a:cubicBezTo>
                                      <a:pt x="11598" y="14370"/>
                                      <a:pt x="11447" y="14393"/>
                                      <a:pt x="11188" y="14393"/>
                                    </a:cubicBezTo>
                                    <a:lnTo>
                                      <a:pt x="10843" y="14393"/>
                                    </a:lnTo>
                                    <a:lnTo>
                                      <a:pt x="10843" y="13503"/>
                                    </a:lnTo>
                                    <a:close/>
                                    <a:moveTo>
                                      <a:pt x="7566" y="20332"/>
                                    </a:moveTo>
                                    <a:lnTo>
                                      <a:pt x="8278" y="20332"/>
                                    </a:lnTo>
                                    <a:lnTo>
                                      <a:pt x="8278" y="20732"/>
                                    </a:lnTo>
                                    <a:cubicBezTo>
                                      <a:pt x="8192" y="20799"/>
                                      <a:pt x="8062" y="20866"/>
                                      <a:pt x="7933" y="20933"/>
                                    </a:cubicBezTo>
                                    <a:cubicBezTo>
                                      <a:pt x="7804" y="20977"/>
                                      <a:pt x="7674" y="21022"/>
                                      <a:pt x="7545" y="21022"/>
                                    </a:cubicBezTo>
                                    <a:cubicBezTo>
                                      <a:pt x="7286" y="21022"/>
                                      <a:pt x="7071" y="20933"/>
                                      <a:pt x="6898" y="20732"/>
                                    </a:cubicBezTo>
                                    <a:cubicBezTo>
                                      <a:pt x="6726" y="20532"/>
                                      <a:pt x="6661" y="20265"/>
                                      <a:pt x="6661" y="19887"/>
                                    </a:cubicBezTo>
                                    <a:cubicBezTo>
                                      <a:pt x="6661" y="19531"/>
                                      <a:pt x="6747" y="19264"/>
                                      <a:pt x="6898" y="19086"/>
                                    </a:cubicBezTo>
                                    <a:cubicBezTo>
                                      <a:pt x="7049" y="18908"/>
                                      <a:pt x="7286" y="18819"/>
                                      <a:pt x="7545" y="18819"/>
                                    </a:cubicBezTo>
                                    <a:cubicBezTo>
                                      <a:pt x="7717" y="18819"/>
                                      <a:pt x="7868" y="18864"/>
                                      <a:pt x="7998" y="18953"/>
                                    </a:cubicBezTo>
                                    <a:cubicBezTo>
                                      <a:pt x="8127" y="19042"/>
                                      <a:pt x="8192" y="19175"/>
                                      <a:pt x="8235" y="19331"/>
                                    </a:cubicBezTo>
                                    <a:lnTo>
                                      <a:pt x="8860" y="19220"/>
                                    </a:lnTo>
                                    <a:cubicBezTo>
                                      <a:pt x="8795" y="18931"/>
                                      <a:pt x="8666" y="18686"/>
                                      <a:pt x="8450" y="18530"/>
                                    </a:cubicBezTo>
                                    <a:cubicBezTo>
                                      <a:pt x="8235" y="18374"/>
                                      <a:pt x="7933" y="18285"/>
                                      <a:pt x="7545" y="18285"/>
                                    </a:cubicBezTo>
                                    <a:cubicBezTo>
                                      <a:pt x="7243" y="18285"/>
                                      <a:pt x="7006" y="18330"/>
                                      <a:pt x="6812" y="18441"/>
                                    </a:cubicBezTo>
                                    <a:cubicBezTo>
                                      <a:pt x="6553" y="18575"/>
                                      <a:pt x="6359" y="18775"/>
                                      <a:pt x="6208" y="19042"/>
                                    </a:cubicBezTo>
                                    <a:cubicBezTo>
                                      <a:pt x="6057" y="19309"/>
                                      <a:pt x="6014" y="19598"/>
                                      <a:pt x="6014" y="19932"/>
                                    </a:cubicBezTo>
                                    <a:cubicBezTo>
                                      <a:pt x="6014" y="20243"/>
                                      <a:pt x="6079" y="20532"/>
                                      <a:pt x="6187" y="20777"/>
                                    </a:cubicBezTo>
                                    <a:cubicBezTo>
                                      <a:pt x="6316" y="21044"/>
                                      <a:pt x="6489" y="21244"/>
                                      <a:pt x="6726" y="21378"/>
                                    </a:cubicBezTo>
                                    <a:cubicBezTo>
                                      <a:pt x="6963" y="21511"/>
                                      <a:pt x="7243" y="21578"/>
                                      <a:pt x="7566" y="21578"/>
                                    </a:cubicBezTo>
                                    <a:cubicBezTo>
                                      <a:pt x="7825" y="21578"/>
                                      <a:pt x="8062" y="21533"/>
                                      <a:pt x="8321" y="21422"/>
                                    </a:cubicBezTo>
                                    <a:cubicBezTo>
                                      <a:pt x="8580" y="21333"/>
                                      <a:pt x="8752" y="21200"/>
                                      <a:pt x="8881" y="21066"/>
                                    </a:cubicBezTo>
                                    <a:lnTo>
                                      <a:pt x="8881" y="19798"/>
                                    </a:lnTo>
                                    <a:lnTo>
                                      <a:pt x="7545" y="19798"/>
                                    </a:lnTo>
                                    <a:lnTo>
                                      <a:pt x="7545" y="20332"/>
                                    </a:lnTo>
                                    <a:close/>
                                    <a:moveTo>
                                      <a:pt x="13646" y="12947"/>
                                    </a:moveTo>
                                    <a:lnTo>
                                      <a:pt x="12438" y="16150"/>
                                    </a:lnTo>
                                    <a:lnTo>
                                      <a:pt x="13107" y="16150"/>
                                    </a:lnTo>
                                    <a:lnTo>
                                      <a:pt x="13365" y="15416"/>
                                    </a:lnTo>
                                    <a:lnTo>
                                      <a:pt x="14594" y="15416"/>
                                    </a:lnTo>
                                    <a:lnTo>
                                      <a:pt x="14874" y="16150"/>
                                    </a:lnTo>
                                    <a:lnTo>
                                      <a:pt x="15564" y="16150"/>
                                    </a:lnTo>
                                    <a:lnTo>
                                      <a:pt x="14314" y="12947"/>
                                    </a:lnTo>
                                    <a:lnTo>
                                      <a:pt x="13646" y="12947"/>
                                    </a:lnTo>
                                    <a:close/>
                                    <a:moveTo>
                                      <a:pt x="13559" y="14882"/>
                                    </a:moveTo>
                                    <a:lnTo>
                                      <a:pt x="13969" y="13703"/>
                                    </a:lnTo>
                                    <a:lnTo>
                                      <a:pt x="14400" y="14882"/>
                                    </a:lnTo>
                                    <a:lnTo>
                                      <a:pt x="13559" y="14882"/>
                                    </a:lnTo>
                                    <a:close/>
                                    <a:moveTo>
                                      <a:pt x="17763" y="15082"/>
                                    </a:moveTo>
                                    <a:lnTo>
                                      <a:pt x="16491" y="12947"/>
                                    </a:lnTo>
                                    <a:lnTo>
                                      <a:pt x="15887" y="12947"/>
                                    </a:lnTo>
                                    <a:lnTo>
                                      <a:pt x="15887" y="16150"/>
                                    </a:lnTo>
                                    <a:lnTo>
                                      <a:pt x="16469" y="16150"/>
                                    </a:lnTo>
                                    <a:lnTo>
                                      <a:pt x="16469" y="14059"/>
                                    </a:lnTo>
                                    <a:lnTo>
                                      <a:pt x="17720" y="16150"/>
                                    </a:lnTo>
                                    <a:lnTo>
                                      <a:pt x="18345" y="16150"/>
                                    </a:lnTo>
                                    <a:lnTo>
                                      <a:pt x="18345" y="12947"/>
                                    </a:lnTo>
                                    <a:lnTo>
                                      <a:pt x="17763" y="12947"/>
                                    </a:lnTo>
                                    <a:lnTo>
                                      <a:pt x="17763" y="15082"/>
                                    </a:lnTo>
                                    <a:close/>
                                    <a:moveTo>
                                      <a:pt x="4117" y="18263"/>
                                    </a:moveTo>
                                    <a:cubicBezTo>
                                      <a:pt x="3859" y="18263"/>
                                      <a:pt x="3643" y="18308"/>
                                      <a:pt x="3449" y="18397"/>
                                    </a:cubicBezTo>
                                    <a:cubicBezTo>
                                      <a:pt x="3298" y="18463"/>
                                      <a:pt x="3169" y="18552"/>
                                      <a:pt x="3040" y="18686"/>
                                    </a:cubicBezTo>
                                    <a:cubicBezTo>
                                      <a:pt x="2910" y="18819"/>
                                      <a:pt x="2824" y="18953"/>
                                      <a:pt x="2759" y="19131"/>
                                    </a:cubicBezTo>
                                    <a:cubicBezTo>
                                      <a:pt x="2673" y="19353"/>
                                      <a:pt x="2608" y="19620"/>
                                      <a:pt x="2608" y="19954"/>
                                    </a:cubicBezTo>
                                    <a:cubicBezTo>
                                      <a:pt x="2608" y="20466"/>
                                      <a:pt x="2738" y="20866"/>
                                      <a:pt x="3018" y="21155"/>
                                    </a:cubicBezTo>
                                    <a:cubicBezTo>
                                      <a:pt x="3298" y="21444"/>
                                      <a:pt x="3665" y="21600"/>
                                      <a:pt x="4117" y="21600"/>
                                    </a:cubicBezTo>
                                    <a:cubicBezTo>
                                      <a:pt x="4570" y="21600"/>
                                      <a:pt x="4937" y="21444"/>
                                      <a:pt x="5217" y="21155"/>
                                    </a:cubicBezTo>
                                    <a:cubicBezTo>
                                      <a:pt x="5497" y="20866"/>
                                      <a:pt x="5626" y="20465"/>
                                      <a:pt x="5626" y="19954"/>
                                    </a:cubicBezTo>
                                    <a:cubicBezTo>
                                      <a:pt x="5626" y="19442"/>
                                      <a:pt x="5497" y="19020"/>
                                      <a:pt x="5217" y="18730"/>
                                    </a:cubicBezTo>
                                    <a:cubicBezTo>
                                      <a:pt x="4937" y="18397"/>
                                      <a:pt x="4570" y="18263"/>
                                      <a:pt x="4117" y="18263"/>
                                    </a:cubicBezTo>
                                    <a:close/>
                                    <a:moveTo>
                                      <a:pt x="4743" y="20732"/>
                                    </a:moveTo>
                                    <a:cubicBezTo>
                                      <a:pt x="4592" y="20910"/>
                                      <a:pt x="4376" y="20999"/>
                                      <a:pt x="4139" y="20999"/>
                                    </a:cubicBezTo>
                                    <a:cubicBezTo>
                                      <a:pt x="3902" y="20999"/>
                                      <a:pt x="3686" y="20910"/>
                                      <a:pt x="3514" y="20710"/>
                                    </a:cubicBezTo>
                                    <a:cubicBezTo>
                                      <a:pt x="3341" y="20510"/>
                                      <a:pt x="3277" y="20243"/>
                                      <a:pt x="3277" y="19887"/>
                                    </a:cubicBezTo>
                                    <a:cubicBezTo>
                                      <a:pt x="3277" y="19509"/>
                                      <a:pt x="3363" y="19242"/>
                                      <a:pt x="3514" y="19064"/>
                                    </a:cubicBezTo>
                                    <a:cubicBezTo>
                                      <a:pt x="3665" y="18886"/>
                                      <a:pt x="3880" y="18797"/>
                                      <a:pt x="4139" y="18797"/>
                                    </a:cubicBezTo>
                                    <a:cubicBezTo>
                                      <a:pt x="4398" y="18797"/>
                                      <a:pt x="4613" y="18886"/>
                                      <a:pt x="4764" y="19064"/>
                                    </a:cubicBezTo>
                                    <a:cubicBezTo>
                                      <a:pt x="4915" y="19242"/>
                                      <a:pt x="5001" y="19509"/>
                                      <a:pt x="5001" y="19887"/>
                                    </a:cubicBezTo>
                                    <a:cubicBezTo>
                                      <a:pt x="4980" y="20265"/>
                                      <a:pt x="4893" y="20554"/>
                                      <a:pt x="4743" y="20732"/>
                                    </a:cubicBezTo>
                                    <a:close/>
                                    <a:moveTo>
                                      <a:pt x="20867" y="12947"/>
                                    </a:moveTo>
                                    <a:lnTo>
                                      <a:pt x="20156" y="14215"/>
                                    </a:lnTo>
                                    <a:lnTo>
                                      <a:pt x="19423" y="12947"/>
                                    </a:lnTo>
                                    <a:lnTo>
                                      <a:pt x="18690" y="12947"/>
                                    </a:lnTo>
                                    <a:lnTo>
                                      <a:pt x="19832" y="14793"/>
                                    </a:lnTo>
                                    <a:lnTo>
                                      <a:pt x="19832" y="16128"/>
                                    </a:lnTo>
                                    <a:lnTo>
                                      <a:pt x="20457" y="16128"/>
                                    </a:lnTo>
                                    <a:lnTo>
                                      <a:pt x="20457" y="14793"/>
                                    </a:lnTo>
                                    <a:lnTo>
                                      <a:pt x="21600" y="12947"/>
                                    </a:lnTo>
                                    <a:lnTo>
                                      <a:pt x="20867" y="12947"/>
                                    </a:lnTo>
                                    <a:close/>
                                    <a:moveTo>
                                      <a:pt x="5691" y="13347"/>
                                    </a:moveTo>
                                    <a:cubicBezTo>
                                      <a:pt x="5411" y="13058"/>
                                      <a:pt x="5044" y="12902"/>
                                      <a:pt x="4592" y="12902"/>
                                    </a:cubicBezTo>
                                    <a:cubicBezTo>
                                      <a:pt x="4333" y="12902"/>
                                      <a:pt x="4117" y="12947"/>
                                      <a:pt x="3923" y="13036"/>
                                    </a:cubicBezTo>
                                    <a:cubicBezTo>
                                      <a:pt x="3772" y="13102"/>
                                      <a:pt x="3643" y="13191"/>
                                      <a:pt x="3514" y="13325"/>
                                    </a:cubicBezTo>
                                    <a:cubicBezTo>
                                      <a:pt x="3384" y="13458"/>
                                      <a:pt x="3298" y="13592"/>
                                      <a:pt x="3234" y="13770"/>
                                    </a:cubicBezTo>
                                    <a:cubicBezTo>
                                      <a:pt x="3147" y="13992"/>
                                      <a:pt x="3083" y="14259"/>
                                      <a:pt x="3083" y="14593"/>
                                    </a:cubicBezTo>
                                    <a:cubicBezTo>
                                      <a:pt x="3083" y="15104"/>
                                      <a:pt x="3212" y="15505"/>
                                      <a:pt x="3492" y="15794"/>
                                    </a:cubicBezTo>
                                    <a:cubicBezTo>
                                      <a:pt x="3772" y="16083"/>
                                      <a:pt x="4139" y="16239"/>
                                      <a:pt x="4592" y="16239"/>
                                    </a:cubicBezTo>
                                    <a:cubicBezTo>
                                      <a:pt x="5044" y="16239"/>
                                      <a:pt x="5411" y="16083"/>
                                      <a:pt x="5691" y="15794"/>
                                    </a:cubicBezTo>
                                    <a:cubicBezTo>
                                      <a:pt x="5971" y="15505"/>
                                      <a:pt x="6101" y="15104"/>
                                      <a:pt x="6101" y="14593"/>
                                    </a:cubicBezTo>
                                    <a:cubicBezTo>
                                      <a:pt x="6101" y="14037"/>
                                      <a:pt x="5971" y="13636"/>
                                      <a:pt x="5691" y="13347"/>
                                    </a:cubicBezTo>
                                    <a:close/>
                                    <a:moveTo>
                                      <a:pt x="5217" y="15371"/>
                                    </a:moveTo>
                                    <a:cubicBezTo>
                                      <a:pt x="5066" y="15549"/>
                                      <a:pt x="4850" y="15638"/>
                                      <a:pt x="4613" y="15638"/>
                                    </a:cubicBezTo>
                                    <a:cubicBezTo>
                                      <a:pt x="4376" y="15638"/>
                                      <a:pt x="4160" y="15549"/>
                                      <a:pt x="3988" y="15349"/>
                                    </a:cubicBezTo>
                                    <a:cubicBezTo>
                                      <a:pt x="3816" y="15149"/>
                                      <a:pt x="3751" y="14882"/>
                                      <a:pt x="3751" y="14526"/>
                                    </a:cubicBezTo>
                                    <a:cubicBezTo>
                                      <a:pt x="3751" y="14148"/>
                                      <a:pt x="3837" y="13881"/>
                                      <a:pt x="3988" y="13703"/>
                                    </a:cubicBezTo>
                                    <a:cubicBezTo>
                                      <a:pt x="4139" y="13525"/>
                                      <a:pt x="4354" y="13436"/>
                                      <a:pt x="4613" y="13436"/>
                                    </a:cubicBezTo>
                                    <a:cubicBezTo>
                                      <a:pt x="4872" y="13436"/>
                                      <a:pt x="5087" y="13525"/>
                                      <a:pt x="5238" y="13703"/>
                                    </a:cubicBezTo>
                                    <a:cubicBezTo>
                                      <a:pt x="5389" y="13881"/>
                                      <a:pt x="5475" y="14148"/>
                                      <a:pt x="5475" y="14526"/>
                                    </a:cubicBezTo>
                                    <a:cubicBezTo>
                                      <a:pt x="5454" y="14904"/>
                                      <a:pt x="5389" y="15193"/>
                                      <a:pt x="5217" y="15371"/>
                                    </a:cubicBezTo>
                                    <a:close/>
                                    <a:moveTo>
                                      <a:pt x="9571" y="16150"/>
                                    </a:moveTo>
                                    <a:lnTo>
                                      <a:pt x="9571" y="12947"/>
                                    </a:lnTo>
                                    <a:lnTo>
                                      <a:pt x="8644" y="12947"/>
                                    </a:lnTo>
                                    <a:lnTo>
                                      <a:pt x="8084" y="15127"/>
                                    </a:lnTo>
                                    <a:lnTo>
                                      <a:pt x="7523" y="12947"/>
                                    </a:lnTo>
                                    <a:lnTo>
                                      <a:pt x="6596" y="12947"/>
                                    </a:lnTo>
                                    <a:lnTo>
                                      <a:pt x="6596" y="16150"/>
                                    </a:lnTo>
                                    <a:lnTo>
                                      <a:pt x="7178" y="16150"/>
                                    </a:lnTo>
                                    <a:lnTo>
                                      <a:pt x="7178" y="13636"/>
                                    </a:lnTo>
                                    <a:lnTo>
                                      <a:pt x="7782" y="16150"/>
                                    </a:lnTo>
                                    <a:lnTo>
                                      <a:pt x="8386" y="16150"/>
                                    </a:lnTo>
                                    <a:lnTo>
                                      <a:pt x="9011" y="13636"/>
                                    </a:lnTo>
                                    <a:lnTo>
                                      <a:pt x="9011" y="16150"/>
                                    </a:lnTo>
                                    <a:lnTo>
                                      <a:pt x="9571" y="16150"/>
                                    </a:lnTo>
                                    <a:close/>
                                    <a:moveTo>
                                      <a:pt x="10843" y="18263"/>
                                    </a:moveTo>
                                    <a:cubicBezTo>
                                      <a:pt x="10584" y="18263"/>
                                      <a:pt x="10369" y="18308"/>
                                      <a:pt x="10175" y="18397"/>
                                    </a:cubicBezTo>
                                    <a:cubicBezTo>
                                      <a:pt x="10024" y="18463"/>
                                      <a:pt x="9895" y="18552"/>
                                      <a:pt x="9765" y="18686"/>
                                    </a:cubicBezTo>
                                    <a:cubicBezTo>
                                      <a:pt x="9636" y="18819"/>
                                      <a:pt x="9550" y="18953"/>
                                      <a:pt x="9485" y="19131"/>
                                    </a:cubicBezTo>
                                    <a:cubicBezTo>
                                      <a:pt x="9399" y="19353"/>
                                      <a:pt x="9334" y="19620"/>
                                      <a:pt x="9334" y="19954"/>
                                    </a:cubicBezTo>
                                    <a:cubicBezTo>
                                      <a:pt x="9334" y="20466"/>
                                      <a:pt x="9463" y="20866"/>
                                      <a:pt x="9744" y="21155"/>
                                    </a:cubicBezTo>
                                    <a:cubicBezTo>
                                      <a:pt x="10024" y="21444"/>
                                      <a:pt x="10390" y="21600"/>
                                      <a:pt x="10843" y="21600"/>
                                    </a:cubicBezTo>
                                    <a:cubicBezTo>
                                      <a:pt x="11296" y="21600"/>
                                      <a:pt x="11662" y="21444"/>
                                      <a:pt x="11943" y="21155"/>
                                    </a:cubicBezTo>
                                    <a:cubicBezTo>
                                      <a:pt x="12223" y="20866"/>
                                      <a:pt x="12352" y="20465"/>
                                      <a:pt x="12352" y="19954"/>
                                    </a:cubicBezTo>
                                    <a:cubicBezTo>
                                      <a:pt x="12352" y="19442"/>
                                      <a:pt x="12223" y="19020"/>
                                      <a:pt x="11943" y="18730"/>
                                    </a:cubicBezTo>
                                    <a:cubicBezTo>
                                      <a:pt x="11662" y="18397"/>
                                      <a:pt x="11317" y="18263"/>
                                      <a:pt x="10843" y="18263"/>
                                    </a:cubicBezTo>
                                    <a:close/>
                                    <a:moveTo>
                                      <a:pt x="11468" y="20732"/>
                                    </a:moveTo>
                                    <a:cubicBezTo>
                                      <a:pt x="11317" y="20910"/>
                                      <a:pt x="11102" y="20999"/>
                                      <a:pt x="10865" y="20999"/>
                                    </a:cubicBezTo>
                                    <a:cubicBezTo>
                                      <a:pt x="10628" y="20999"/>
                                      <a:pt x="10412" y="20910"/>
                                      <a:pt x="10240" y="20710"/>
                                    </a:cubicBezTo>
                                    <a:cubicBezTo>
                                      <a:pt x="10067" y="20510"/>
                                      <a:pt x="10002" y="20243"/>
                                      <a:pt x="10002" y="19887"/>
                                    </a:cubicBezTo>
                                    <a:cubicBezTo>
                                      <a:pt x="10002" y="19509"/>
                                      <a:pt x="10089" y="19242"/>
                                      <a:pt x="10240" y="19064"/>
                                    </a:cubicBezTo>
                                    <a:cubicBezTo>
                                      <a:pt x="10390" y="18886"/>
                                      <a:pt x="10606" y="18797"/>
                                      <a:pt x="10865" y="18797"/>
                                    </a:cubicBezTo>
                                    <a:cubicBezTo>
                                      <a:pt x="11123" y="18797"/>
                                      <a:pt x="11339" y="18886"/>
                                      <a:pt x="11490" y="19064"/>
                                    </a:cubicBezTo>
                                    <a:cubicBezTo>
                                      <a:pt x="11641" y="19242"/>
                                      <a:pt x="11727" y="19509"/>
                                      <a:pt x="11727" y="19887"/>
                                    </a:cubicBezTo>
                                    <a:cubicBezTo>
                                      <a:pt x="11705" y="20265"/>
                                      <a:pt x="11641" y="20554"/>
                                      <a:pt x="11468" y="2073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 w="12700">
                                <a:miter lim="400000"/>
                              </a:ln>
                            </wps:spPr>
                            <wps:bodyPr lIns="38100" tIns="38100" rIns="38100" bIns="38100" anchor="ctr"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9CE571D" id="Shape" o:spid="_x0000_s1026" alt="logo placeholder" style="width:100.2pt;height:9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" path="m2091,14971v-43,245,-129,400,-259,512c1703,15594,1574,15638,1401,15638v-215,,-409,-89,-539,-267c711,15193,647,14904,647,14504v,-378,64,-645,215,-823c1013,13503,1186,13436,1423,13436v172,,302,45,431,134c1983,13658,2048,13792,2091,13970r625,-156c2651,13547,2544,13369,2393,13236v-237,-223,-539,-356,-927,-356c1035,12880,690,13036,410,13325,151,13614,,14037,,14571v,511,129,889,388,1179c647,16039,992,16194,1401,16194v324,,604,-89,819,-244c2436,15772,2587,15527,2695,15171r-604,-200xm754,18330r-625,l129,21489r2178,l2307,20955r-1553,l754,18330xm5152,10144v2716,,4915,-2269,4915,-5072c10067,2269,7868,,5152,,2436,,237,2269,237,5072v22,2803,2220,5072,4915,5072xm5152,2091v1595,,2889,1335,2889,2981c8041,6718,6747,8053,5152,8053,3557,8053,2263,6718,2263,5072v,-1646,1294,-2981,2889,-2981xm10822,14949r409,c11511,14949,11727,14926,11878,14904v108,-22,215,-67,323,-155c12309,14682,12395,14571,12460,14437v65,-133,108,-289,108,-489c12568,13703,12503,13481,12395,13325v-129,-156,-258,-267,-452,-312c11835,12991,11576,12969,11210,12969r-1014,l10196,16172r626,l10822,14949xm10822,13503r301,c11339,13503,11490,13503,11576,13525v108,22,194,67,259,133c11899,13725,11943,13836,11943,13948v,89,-22,178,-65,244c11835,14259,11770,14326,11684,14348v-86,22,-237,45,-496,45l10843,14393r,-890l10822,13503xm7566,20332r712,l8278,20732v-86,67,-216,134,-345,201c7804,20977,7674,21022,7545,21022v-259,,-474,-89,-647,-290c6726,20532,6661,20265,6661,19887v,-356,86,-623,237,-801c7049,18908,7286,18819,7545,18819v172,,323,45,453,134c8127,19042,8192,19175,8235,19331r625,-111c8795,18931,8666,18686,8450,18530v-215,-156,-517,-245,-905,-245c7243,18285,7006,18330,6812,18441v-259,134,-453,334,-604,601c6057,19309,6014,19598,6014,19932v,311,65,600,173,845c6316,21044,6489,21244,6726,21378v237,133,517,200,840,200c7825,21578,8062,21533,8321,21422v259,-89,431,-222,560,-356l8881,19798r-1336,l7545,20332r21,xm13646,12947r-1208,3203l13107,16150r258,-734l14594,15416r280,734l15564,16150,14314,12947r-668,xm13559,14882r410,-1179l14400,14882r-841,xm17763,15082l16491,12947r-604,l15887,16150r582,l16469,14059r1251,2091l18345,16150r,-3203l17763,12947r,2135xm4117,18263v-258,,-474,45,-668,134c3298,18463,3169,18552,3040,18686v-130,133,-216,267,-281,445c2673,19353,2608,19620,2608,19954v,512,130,912,410,1201c3298,21444,3665,21600,4117,21600v453,,820,-156,1100,-445c5497,20866,5626,20465,5626,19954v,-512,-129,-934,-409,-1224c4937,18397,4570,18263,4117,18263xm4743,20732v-151,178,-367,267,-604,267c3902,20999,3686,20910,3514,20710v-173,-200,-237,-467,-237,-823c3277,19509,3363,19242,3514,19064v151,-178,366,-267,625,-267c4398,18797,4613,18886,4764,19064v151,178,237,445,237,823c4980,20265,4893,20554,4743,20732xm20867,12947r-711,1268l19423,12947r-733,l19832,14793r,1335l20457,16128r,-1335l21600,12947r-733,xm5691,13347v-280,-289,-647,-445,-1099,-445c4333,12902,4117,12947,3923,13036v-151,66,-280,155,-409,289c3384,13458,3298,13592,3234,13770v-87,222,-151,489,-151,823c3083,15104,3212,15505,3492,15794v280,289,647,445,1100,445c5044,16239,5411,16083,5691,15794v280,-289,410,-690,410,-1201c6101,14037,5971,13636,5691,13347xm5217,15371v-151,178,-367,267,-604,267c4376,15638,4160,15549,3988,15349v-172,-200,-237,-467,-237,-823c3751,14148,3837,13881,3988,13703v151,-178,366,-267,625,-267c4872,13436,5087,13525,5238,13703v151,178,237,445,237,823c5454,14904,5389,15193,5217,15371xm9571,16150r,-3203l8644,12947r-560,2180l7523,12947r-927,l6596,16150r582,l7178,13636r604,2514l8386,16150r625,-2514l9011,16150r560,xm10843,18263v-259,,-474,45,-668,134c10024,18463,9895,18552,9765,18686v-129,133,-215,267,-280,445c9399,19353,9334,19620,9334,19954v,512,129,912,410,1201c10024,21444,10390,21600,10843,21600v453,,819,-156,1100,-445c12223,20866,12352,20465,12352,19954v,-512,-129,-934,-409,-1224c11662,18397,11317,18263,10843,18263xm11468,20732v-151,178,-366,267,-603,267c10628,20999,10412,20910,10240,20710v-173,-200,-238,-467,-238,-823c10002,19509,10089,19242,10240,19064v150,-178,366,-267,625,-267c11123,18797,11339,18886,11490,19064v151,178,237,445,237,823c11705,20265,11641,20554,11468,20732xe" fillcolor="white [3212]" stroked="f" strokeweight="1pt">
                      <v:stroke miterlimit="4" joinstyle="miter"/>
                      <v:path arrowok="t" o:extrusionok="f" o:connecttype="custom" o:connectlocs="636271,616585;636271,616585;636271,616585;636271,616585" o:connectangles="0,90,180,270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1560" w:type="dxa"/>
          </w:tcPr>
          <w:p w14:paraId="4C50E679" w14:textId="77777777" w:rsidR="000359D1" w:rsidRDefault="000359D1"/>
        </w:tc>
      </w:tr>
    </w:tbl>
    <w:p w14:paraId="4DEFE98F" w14:textId="77777777" w:rsidR="000359D1" w:rsidRDefault="000359D1"/>
    <w:sectPr w:rsidR="000359D1" w:rsidSect="009B2968">
      <w:headerReference w:type="default" r:id="rId14"/>
      <w:footerReference w:type="even" r:id="rId15"/>
      <w:footerReference w:type="default" r:id="rId16"/>
      <w:pgSz w:w="12240" w:h="15840" w:code="1"/>
      <w:pgMar w:top="720" w:right="1440" w:bottom="72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454B1" w14:textId="77777777" w:rsidR="003E4C77" w:rsidRDefault="003E4C77" w:rsidP="009B2968">
      <w:r>
        <w:separator/>
      </w:r>
    </w:p>
  </w:endnote>
  <w:endnote w:type="continuationSeparator" w:id="0">
    <w:p w14:paraId="79C3779B" w14:textId="77777777" w:rsidR="003E4C77" w:rsidRDefault="003E4C77" w:rsidP="009B29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1321887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6466D16" w14:textId="77777777" w:rsidR="009B2968" w:rsidRDefault="009B2968" w:rsidP="00E832AC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6D3E2CD" w14:textId="77777777" w:rsidR="009B2968" w:rsidRDefault="009B2968" w:rsidP="00E832A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D0E80" w14:textId="77777777" w:rsidR="009B2968" w:rsidRDefault="00E832AC" w:rsidP="00E832AC">
    <w:pPr>
      <w:pStyle w:val="Footer"/>
      <w:rPr>
        <w:rStyle w:val="PageNumber"/>
      </w:rPr>
    </w:pPr>
    <w:r w:rsidRPr="00E832AC">
      <w:t>PAGE</w:t>
    </w:r>
    <w:r>
      <w:t xml:space="preserve">   </w:t>
    </w:r>
    <w:sdt>
      <w:sdtPr>
        <w:rPr>
          <w:rStyle w:val="PageNumber"/>
        </w:rPr>
        <w:id w:val="-601500411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="009B2968">
          <w:rPr>
            <w:rStyle w:val="PageNumber"/>
          </w:rPr>
          <w:fldChar w:fldCharType="begin"/>
        </w:r>
        <w:r w:rsidR="009B2968">
          <w:rPr>
            <w:rStyle w:val="PageNumber"/>
          </w:rPr>
          <w:instrText xml:space="preserve"> PAGE </w:instrText>
        </w:r>
        <w:r w:rsidR="009B2968">
          <w:rPr>
            <w:rStyle w:val="PageNumber"/>
          </w:rPr>
          <w:fldChar w:fldCharType="separate"/>
        </w:r>
        <w:r w:rsidR="00A123DD">
          <w:rPr>
            <w:rStyle w:val="PageNumber"/>
            <w:noProof/>
          </w:rPr>
          <w:t>2</w:t>
        </w:r>
        <w:r w:rsidR="009B2968">
          <w:rPr>
            <w:rStyle w:val="PageNumber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C8AA44" w14:textId="77777777" w:rsidR="003E4C77" w:rsidRDefault="003E4C77" w:rsidP="009B2968">
      <w:r>
        <w:separator/>
      </w:r>
    </w:p>
  </w:footnote>
  <w:footnote w:type="continuationSeparator" w:id="0">
    <w:p w14:paraId="7D84FF43" w14:textId="77777777" w:rsidR="003E4C77" w:rsidRDefault="003E4C77" w:rsidP="009B29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98AE1" w14:textId="77777777" w:rsidR="009B2968" w:rsidRPr="009B2968" w:rsidRDefault="009B2968" w:rsidP="00E832AC">
    <w:pPr>
      <w:pStyle w:val="Header"/>
    </w:pPr>
    <w:r w:rsidRPr="00E44B70">
      <w:rPr>
        <w:noProof/>
        <w:lang w:eastAsia="en-AU"/>
      </w:rPr>
      <mc:AlternateContent>
        <mc:Choice Requires="wps">
          <w:drawing>
            <wp:inline distT="0" distB="0" distL="0" distR="0" wp14:anchorId="3FAC56A8" wp14:editId="51854817">
              <wp:extent cx="4970977" cy="45719"/>
              <wp:effectExtent l="0" t="0" r="0" b="5715"/>
              <wp:docPr id="5" name="Rectangle 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4970977" cy="45719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25400" cap="flat">
                        <a:noFill/>
                        <a:prstDash val="solid"/>
                        <a:miter lim="400000"/>
                      </a:ln>
                      <a:effectLst/>
                      <a:sp3d/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rect w14:anchorId="5119107B" id="Rectangle 5" o:spid="_x0000_s1026" alt="&quot;&quot;" style="width:391.4pt;height:3.6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" fillcolor="#e2b80f [3204]" stroked="f" strokeweight="2pt">
              <v:stroke miterlimit="4"/>
              <v:textbox inset="3pt,3pt,3pt,3pt"/>
              <w10:anchorlock/>
            </v:rect>
          </w:pict>
        </mc:Fallback>
      </mc:AlternateContent>
    </w:r>
    <w:r>
      <w:t xml:space="preserve">      </w:t>
    </w:r>
    <w:sdt>
      <w:sdtPr>
        <w:id w:val="-2076273252"/>
        <w:placeholder>
          <w:docPart w:val="0E131CA8758C4502AC4B2259D943F3CA"/>
        </w:placeholder>
        <w:temporary/>
        <w:showingPlcHdr/>
        <w15:appearance w15:val="hidden"/>
      </w:sdtPr>
      <w:sdtEndPr/>
      <w:sdtContent>
        <w:r w:rsidR="00A123DD" w:rsidRPr="00E832AC">
          <w:t>REPORT TITLE</w:t>
        </w:r>
      </w:sdtContent>
    </w:sdt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1C96"/>
    <w:rsid w:val="000114EB"/>
    <w:rsid w:val="000359D1"/>
    <w:rsid w:val="00075273"/>
    <w:rsid w:val="00086AFE"/>
    <w:rsid w:val="00187632"/>
    <w:rsid w:val="001D390E"/>
    <w:rsid w:val="00211CE6"/>
    <w:rsid w:val="002366C9"/>
    <w:rsid w:val="003A7DA5"/>
    <w:rsid w:val="003E4C77"/>
    <w:rsid w:val="003E6AB7"/>
    <w:rsid w:val="004A1C96"/>
    <w:rsid w:val="005526B1"/>
    <w:rsid w:val="006C60E6"/>
    <w:rsid w:val="00952F7D"/>
    <w:rsid w:val="009A380C"/>
    <w:rsid w:val="009B2968"/>
    <w:rsid w:val="009B72D4"/>
    <w:rsid w:val="009D1457"/>
    <w:rsid w:val="009D4923"/>
    <w:rsid w:val="00A07DCE"/>
    <w:rsid w:val="00A123DD"/>
    <w:rsid w:val="00A602AF"/>
    <w:rsid w:val="00A64F96"/>
    <w:rsid w:val="00AE2317"/>
    <w:rsid w:val="00C3007A"/>
    <w:rsid w:val="00C95220"/>
    <w:rsid w:val="00E44B70"/>
    <w:rsid w:val="00E832AC"/>
    <w:rsid w:val="00EA4A50"/>
    <w:rsid w:val="00F43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850C4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6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E832AC"/>
  </w:style>
  <w:style w:type="paragraph" w:styleId="Heading1">
    <w:name w:val="heading 1"/>
    <w:basedOn w:val="Normal"/>
    <w:next w:val="Normal"/>
    <w:link w:val="Heading1Char"/>
    <w:qFormat/>
    <w:rsid w:val="009B72D4"/>
    <w:pPr>
      <w:outlineLvl w:val="0"/>
    </w:pPr>
    <w:rPr>
      <w:rFonts w:asciiTheme="majorHAnsi" w:hAnsiTheme="majorHAnsi"/>
      <w:b/>
      <w:sz w:val="80"/>
      <w:szCs w:val="80"/>
    </w:rPr>
  </w:style>
  <w:style w:type="paragraph" w:styleId="Heading2">
    <w:name w:val="heading 2"/>
    <w:basedOn w:val="Normal"/>
    <w:next w:val="Normal"/>
    <w:link w:val="Heading2Char"/>
    <w:uiPriority w:val="1"/>
    <w:qFormat/>
    <w:rsid w:val="009B72D4"/>
    <w:pPr>
      <w:outlineLvl w:val="1"/>
    </w:pPr>
    <w:rPr>
      <w:rFonts w:asciiTheme="majorHAnsi" w:hAnsiTheme="majorHAns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2"/>
    <w:qFormat/>
    <w:rsid w:val="009B72D4"/>
    <w:pPr>
      <w:jc w:val="center"/>
      <w:outlineLvl w:val="2"/>
    </w:pPr>
    <w:rPr>
      <w:rFonts w:asciiTheme="majorHAnsi" w:hAnsiTheme="majorHAnsi"/>
      <w:b/>
      <w:color w:val="000000" w:themeColor="text1"/>
      <w:sz w:val="44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9B72D4"/>
    <w:pPr>
      <w:ind w:left="567" w:right="567"/>
      <w:jc w:val="center"/>
      <w:outlineLvl w:val="3"/>
    </w:pPr>
    <w:rPr>
      <w:b/>
      <w:sz w:val="80"/>
    </w:rPr>
  </w:style>
  <w:style w:type="paragraph" w:styleId="Heading5">
    <w:name w:val="heading 5"/>
    <w:basedOn w:val="Text"/>
    <w:next w:val="Normal"/>
    <w:link w:val="Heading5Char"/>
    <w:uiPriority w:val="4"/>
    <w:qFormat/>
    <w:rsid w:val="00E832AC"/>
    <w:pPr>
      <w:outlineLvl w:val="4"/>
    </w:pPr>
    <w:rPr>
      <w:b/>
      <w:color w:val="E2B80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A602AF"/>
    <w:rPr>
      <w:sz w:val="10"/>
    </w:rPr>
  </w:style>
  <w:style w:type="table" w:styleId="TableGrid">
    <w:name w:val="Table Grid"/>
    <w:basedOn w:val="TableNormal"/>
    <w:uiPriority w:val="39"/>
    <w:rsid w:val="00A602A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rsid w:val="00A602A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72D4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9B72D4"/>
    <w:rPr>
      <w:rFonts w:asciiTheme="majorHAnsi" w:hAnsiTheme="majorHAnsi"/>
      <w:b/>
      <w:sz w:val="80"/>
      <w:szCs w:val="80"/>
    </w:rPr>
  </w:style>
  <w:style w:type="character" w:customStyle="1" w:styleId="Heading2Char">
    <w:name w:val="Heading 2 Char"/>
    <w:basedOn w:val="DefaultParagraphFont"/>
    <w:link w:val="Heading2"/>
    <w:uiPriority w:val="1"/>
    <w:rsid w:val="009B72D4"/>
    <w:rPr>
      <w:rFonts w:asciiTheme="majorHAnsi" w:hAnsiTheme="majorHAnsi"/>
      <w:sz w:val="36"/>
      <w:szCs w:val="36"/>
    </w:rPr>
  </w:style>
  <w:style w:type="paragraph" w:styleId="Header">
    <w:name w:val="header"/>
    <w:basedOn w:val="Normal"/>
    <w:link w:val="HeaderChar"/>
    <w:uiPriority w:val="99"/>
    <w:rsid w:val="00E832AC"/>
    <w:pPr>
      <w:tabs>
        <w:tab w:val="center" w:pos="4680"/>
        <w:tab w:val="right" w:pos="9360"/>
      </w:tabs>
      <w:jc w:val="right"/>
    </w:pPr>
    <w:rPr>
      <w:rFonts w:asciiTheme="majorHAnsi" w:hAnsiTheme="majorHAnsi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E832AC"/>
    <w:rPr>
      <w:rFonts w:asciiTheme="majorHAnsi" w:hAnsiTheme="majorHAnsi"/>
      <w:sz w:val="20"/>
    </w:rPr>
  </w:style>
  <w:style w:type="paragraph" w:styleId="Footer">
    <w:name w:val="footer"/>
    <w:basedOn w:val="Normal"/>
    <w:link w:val="FooterChar"/>
    <w:uiPriority w:val="99"/>
    <w:rsid w:val="00E832AC"/>
    <w:pPr>
      <w:tabs>
        <w:tab w:val="center" w:pos="4680"/>
        <w:tab w:val="right" w:pos="9360"/>
      </w:tabs>
      <w:ind w:right="360"/>
      <w:jc w:val="right"/>
    </w:pPr>
    <w:rPr>
      <w:rFonts w:asciiTheme="majorHAnsi" w:hAnsiTheme="majorHAnsi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E832AC"/>
    <w:rPr>
      <w:rFonts w:asciiTheme="majorHAnsi" w:hAnsiTheme="majorHAnsi"/>
      <w:sz w:val="20"/>
    </w:rPr>
  </w:style>
  <w:style w:type="character" w:styleId="PageNumber">
    <w:name w:val="page number"/>
    <w:basedOn w:val="DefaultParagraphFont"/>
    <w:uiPriority w:val="99"/>
    <w:semiHidden/>
    <w:rsid w:val="009B2968"/>
  </w:style>
  <w:style w:type="character" w:customStyle="1" w:styleId="Heading3Char">
    <w:name w:val="Heading 3 Char"/>
    <w:basedOn w:val="DefaultParagraphFont"/>
    <w:link w:val="Heading3"/>
    <w:uiPriority w:val="2"/>
    <w:rsid w:val="009B72D4"/>
    <w:rPr>
      <w:rFonts w:asciiTheme="majorHAnsi" w:hAnsiTheme="majorHAnsi"/>
      <w:b/>
      <w:color w:val="000000" w:themeColor="text1"/>
      <w:sz w:val="44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9B72D4"/>
    <w:rPr>
      <w:b/>
      <w:sz w:val="80"/>
    </w:rPr>
  </w:style>
  <w:style w:type="paragraph" w:customStyle="1" w:styleId="Text">
    <w:name w:val="Text"/>
    <w:basedOn w:val="Normal"/>
    <w:uiPriority w:val="5"/>
    <w:qFormat/>
    <w:rsid w:val="009B72D4"/>
    <w:rPr>
      <w:sz w:val="28"/>
      <w:szCs w:val="28"/>
    </w:rPr>
  </w:style>
  <w:style w:type="paragraph" w:customStyle="1" w:styleId="ImageCaption">
    <w:name w:val="Image Caption"/>
    <w:basedOn w:val="Normal"/>
    <w:uiPriority w:val="6"/>
    <w:qFormat/>
    <w:rsid w:val="009B72D4"/>
    <w:pPr>
      <w:ind w:left="113"/>
    </w:pPr>
    <w:rPr>
      <w:i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4"/>
    <w:rsid w:val="00E832AC"/>
    <w:rPr>
      <w:b/>
      <w:color w:val="E2B80F" w:themeColor="accent1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A123D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jpeg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ubham\AppData\Roaming\Microsoft\Templates\Modern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35592EBDF55487BB901C0775F9B0C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747E86-F59B-4A59-8950-979C8189EB85}"/>
      </w:docPartPr>
      <w:docPartBody>
        <w:p w:rsidR="00000000" w:rsidRDefault="00CF0ABD">
          <w:pPr>
            <w:pStyle w:val="635592EBDF55487BB901C0775F9B0C13"/>
          </w:pPr>
          <w:r w:rsidRPr="00A602AF">
            <w:t>COMPANY NAME</w:t>
          </w:r>
        </w:p>
      </w:docPartBody>
    </w:docPart>
    <w:docPart>
      <w:docPartPr>
        <w:name w:val="C4B15D22889345A2AAD2A93D8703DC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8A089C-7096-4761-8F8D-BC2CCA5289ED}"/>
      </w:docPartPr>
      <w:docPartBody>
        <w:p w:rsidR="00000000" w:rsidRDefault="00CF0ABD">
          <w:pPr>
            <w:pStyle w:val="C4B15D22889345A2AAD2A93D8703DC55"/>
          </w:pPr>
          <w:r w:rsidRPr="00A602AF">
            <w:t>DATE</w:t>
          </w:r>
        </w:p>
      </w:docPartBody>
    </w:docPart>
    <w:docPart>
      <w:docPartPr>
        <w:name w:val="49ED57D9BC3B4B1B8CA783B45D806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347273-096A-4413-8D3E-8D8A7CFF6DCF}"/>
      </w:docPartPr>
      <w:docPartBody>
        <w:p w:rsidR="00000000" w:rsidRDefault="00CF0ABD">
          <w:pPr>
            <w:pStyle w:val="49ED57D9BC3B4B1B8CA783B45D806C40"/>
          </w:pPr>
          <w:r w:rsidRPr="00A602AF">
            <w:t>AUTHOR</w:t>
          </w:r>
        </w:p>
      </w:docPartBody>
    </w:docPart>
    <w:docPart>
      <w:docPartPr>
        <w:name w:val="7753B86828F14D55B102E610A41EDA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1FF94C-C69F-4B9B-973A-0E8396981A6E}"/>
      </w:docPartPr>
      <w:docPartBody>
        <w:p w:rsidR="00000000" w:rsidRDefault="00CF0ABD">
          <w:pPr>
            <w:pStyle w:val="7753B86828F14D55B102E610A41EDA2A"/>
          </w:pPr>
          <w:r w:rsidRPr="009B2968">
            <w:t>INSTRUCTION</w:t>
          </w:r>
        </w:p>
      </w:docPartBody>
    </w:docPart>
    <w:docPart>
      <w:docPartPr>
        <w:name w:val="F25CDFC88763407F93AFF1ECB04020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26FEB7-F531-43BC-B807-85687088DB4B}"/>
      </w:docPartPr>
      <w:docPartBody>
        <w:p w:rsidR="00000000" w:rsidRDefault="00CF0ABD">
          <w:pPr>
            <w:pStyle w:val="F25CDFC88763407F93AFF1ECB04020D1"/>
          </w:pPr>
          <w:r w:rsidRPr="00E832AC">
            <w:t>HEADING</w:t>
          </w:r>
        </w:p>
      </w:docPartBody>
    </w:docPart>
    <w:docPart>
      <w:docPartPr>
        <w:name w:val="BB8F92A6E064442BB80BF9F7D26A84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04EB70-43FC-46B0-B579-4515705489F0}"/>
      </w:docPartPr>
      <w:docPartBody>
        <w:p w:rsidR="00165D18" w:rsidRPr="009B2968" w:rsidRDefault="00CF0ABD" w:rsidP="00A123DD">
          <w:pPr>
            <w:pStyle w:val="Text"/>
          </w:pPr>
          <w:r w:rsidRPr="009B2968">
            <w:t xml:space="preserve">Lorem Ipsum is simply dummy text of the printing and typesetting industry. Lorem Ipsum has been the industry's standard dummy text ever since the </w:t>
          </w:r>
          <w:r w:rsidRPr="009B2968">
            <w:t>1500s, when an unknown printer took a galley of type and scrambled it to make a type specimen book.</w:t>
          </w:r>
        </w:p>
        <w:p w:rsidR="00165D18" w:rsidRPr="009B2968" w:rsidRDefault="00CF0ABD" w:rsidP="00A123DD">
          <w:pPr>
            <w:pStyle w:val="Text"/>
          </w:pPr>
        </w:p>
        <w:p w:rsidR="00000000" w:rsidRDefault="00CF0ABD">
          <w:pPr>
            <w:pStyle w:val="BB8F92A6E064442BB80BF9F7D26A8495"/>
          </w:pPr>
          <w:r w:rsidRPr="009B2968">
            <w:t>Lorem Ipsum is simply dummy text of the printing and typesetting industry. Lorem Ipsum has been the industry's standard dummy text ever since the 1500s, wh</w:t>
          </w:r>
          <w:r w:rsidRPr="009B2968">
            <w:t>en an unknown printer took a galley of type and scrambled it to make a type specimen book.</w:t>
          </w:r>
        </w:p>
      </w:docPartBody>
    </w:docPart>
    <w:docPart>
      <w:docPartPr>
        <w:name w:val="927273597493476FBE274CD10B0BD1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263F77-040F-4980-8645-6BF15F12EDD1}"/>
      </w:docPartPr>
      <w:docPartBody>
        <w:p w:rsidR="00000000" w:rsidRDefault="00CF0ABD">
          <w:pPr>
            <w:pStyle w:val="927273597493476FBE274CD10B0BD1F6"/>
          </w:pPr>
          <w:r w:rsidRPr="00211CE6">
            <w:t>Lorem Ipsum is simply dummy text of the printing and typesetting industry.</w:t>
          </w:r>
        </w:p>
      </w:docPartBody>
    </w:docPart>
    <w:docPart>
      <w:docPartPr>
        <w:name w:val="0E131CA8758C4502AC4B2259D943F3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94BF91-EDF9-4E3F-843D-A850F26215BD}"/>
      </w:docPartPr>
      <w:docPartBody>
        <w:p w:rsidR="00000000" w:rsidRDefault="00CF0ABD">
          <w:pPr>
            <w:pStyle w:val="0E131CA8758C4502AC4B2259D943F3CA"/>
          </w:pPr>
          <w:r>
            <w:t>HEADING</w:t>
          </w:r>
        </w:p>
      </w:docPartBody>
    </w:docPart>
    <w:docPart>
      <w:docPartPr>
        <w:name w:val="93D966CADAF649B585F8EFB09C0A75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0578E6-AC78-4563-8538-B9BA4D303854}"/>
      </w:docPartPr>
      <w:docPartBody>
        <w:p w:rsidR="00165D18" w:rsidRDefault="00CF0ABD" w:rsidP="00A123DD">
          <w:pPr>
            <w:pStyle w:val="Text"/>
          </w:pPr>
          <w:r>
            <w:t xml:space="preserve">Lorem Ipsum is simply dummy text of the printing and </w:t>
          </w:r>
          <w:r>
            <w:t>typesetting industry. Lorem Ipsum has been the industry's standard dummy text ever since the 1500s, when an unknown printer took a galley of type and scrambled it to make a type specimen book.</w:t>
          </w:r>
        </w:p>
        <w:p w:rsidR="00165D18" w:rsidRDefault="00CF0ABD" w:rsidP="00A123DD">
          <w:pPr>
            <w:pStyle w:val="Text"/>
          </w:pPr>
        </w:p>
        <w:p w:rsidR="00165D18" w:rsidRDefault="00CF0ABD" w:rsidP="00A123DD">
          <w:pPr>
            <w:pStyle w:val="Text"/>
          </w:pPr>
          <w:r>
            <w:t>Lorem Ipsum is simply dummy text of the printing and typesetti</w:t>
          </w:r>
          <w:r>
            <w:t>ng industry. Lorem Ipsum has been the industry's standard dummy text ever since the 1500s, when an unknown printer took a galley of type and scrambled it to make a type specimen book.</w:t>
          </w:r>
        </w:p>
        <w:p w:rsidR="00000000" w:rsidRDefault="00CF0ABD"/>
      </w:docPartBody>
    </w:docPart>
    <w:docPart>
      <w:docPartPr>
        <w:name w:val="ED41BF648B084BEC839473ADB6FBCD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DBE91B-7765-4F84-B8FF-7A5E3059484E}"/>
      </w:docPartPr>
      <w:docPartBody>
        <w:p w:rsidR="00000000" w:rsidRDefault="00CF0ABD">
          <w:pPr>
            <w:pStyle w:val="ED41BF648B084BEC839473ADB6FBCDC3"/>
          </w:pPr>
          <w:r w:rsidRPr="000359D1">
            <w:t xml:space="preserve">Lorem Ipsum is simply dummy text of the </w:t>
          </w:r>
          <w:r w:rsidRPr="000359D1">
            <w:t>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ABD"/>
    <w:rsid w:val="00CF0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341655C2CEC44FF8772CBC36AD11220">
    <w:name w:val="9341655C2CEC44FF8772CBC36AD11220"/>
  </w:style>
  <w:style w:type="paragraph" w:customStyle="1" w:styleId="635592EBDF55487BB901C0775F9B0C13">
    <w:name w:val="635592EBDF55487BB901C0775F9B0C13"/>
  </w:style>
  <w:style w:type="paragraph" w:customStyle="1" w:styleId="C4B15D22889345A2AAD2A93D8703DC55">
    <w:name w:val="C4B15D22889345A2AAD2A93D8703DC55"/>
  </w:style>
  <w:style w:type="paragraph" w:customStyle="1" w:styleId="49ED57D9BC3B4B1B8CA783B45D806C40">
    <w:name w:val="49ED57D9BC3B4B1B8CA783B45D806C40"/>
  </w:style>
  <w:style w:type="paragraph" w:customStyle="1" w:styleId="7753B86828F14D55B102E610A41EDA2A">
    <w:name w:val="7753B86828F14D55B102E610A41EDA2A"/>
  </w:style>
  <w:style w:type="paragraph" w:customStyle="1" w:styleId="F25CDFC88763407F93AFF1ECB04020D1">
    <w:name w:val="F25CDFC88763407F93AFF1ECB04020D1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BB8F92A6E064442BB80BF9F7D26A8495">
    <w:name w:val="BB8F92A6E064442BB80BF9F7D26A8495"/>
  </w:style>
  <w:style w:type="paragraph" w:customStyle="1" w:styleId="927273597493476FBE274CD10B0BD1F6">
    <w:name w:val="927273597493476FBE274CD10B0BD1F6"/>
  </w:style>
  <w:style w:type="paragraph" w:customStyle="1" w:styleId="0E131CA8758C4502AC4B2259D943F3CA">
    <w:name w:val="0E131CA8758C4502AC4B2259D943F3CA"/>
  </w:style>
  <w:style w:type="paragraph" w:customStyle="1" w:styleId="ED41BF648B084BEC839473ADB6FBCDC3">
    <w:name w:val="ED41BF648B084BEC839473ADB6FBCD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R">
  <a:themeElements>
    <a:clrScheme name="Modern Report 1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E2B80F"/>
      </a:accent1>
      <a:accent2>
        <a:srgbClr val="FF7900"/>
      </a:accent2>
      <a:accent3>
        <a:srgbClr val="007093"/>
      </a:accent3>
      <a:accent4>
        <a:srgbClr val="005C7C"/>
      </a:accent4>
      <a:accent5>
        <a:srgbClr val="004B67"/>
      </a:accent5>
      <a:accent6>
        <a:srgbClr val="002E44"/>
      </a:accent6>
      <a:hlink>
        <a:srgbClr val="0000FF"/>
      </a:hlink>
      <a:folHlink>
        <a:srgbClr val="FF00FF"/>
      </a:folHlink>
    </a:clrScheme>
    <a:fontScheme name="Custom 12">
      <a:majorFont>
        <a:latin typeface="Franklin Gothic Medium"/>
        <a:ea typeface=""/>
        <a:cs typeface=""/>
      </a:majorFont>
      <a:minorFont>
        <a:latin typeface="Book Antiqu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R" id="{576F8857-8344-CC40-AE0E-EF60A6767544}" vid="{BDC92DF4-E7E1-0844-A1CD-530A464FD27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E1983F-6286-415F-8BD0-D2570EFEFB2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DE058DEA-A24B-4A4E-9EA4-6D86FDA62B5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209B3CA-0C8C-48D4-A94D-FB24C1AB21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4EEF748-28BC-4AC6-852A-F36B080424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report</Template>
  <TotalTime>0</TotalTime>
  <Pages>4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2021-12-12T11:01:00Z</dcterms:created>
  <dcterms:modified xsi:type="dcterms:W3CDTF">2021-12-12T11:02:00Z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